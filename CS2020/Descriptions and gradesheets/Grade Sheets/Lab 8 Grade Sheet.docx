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1098" w14:textId="7FC15451" w:rsidR="00583ABA" w:rsidRPr="00760ECF" w:rsidRDefault="002543C2" w:rsidP="00633D52">
      <w:pPr>
        <w:ind w:left="360"/>
        <w:jc w:val="center"/>
      </w:pPr>
      <w:r>
        <w:t xml:space="preserve">L </w:t>
      </w:r>
      <w:proofErr w:type="gramStart"/>
      <w:r>
        <w:t>A  B</w:t>
      </w:r>
      <w:proofErr w:type="gramEnd"/>
      <w:r>
        <w:t xml:space="preserve">      </w:t>
      </w:r>
      <w:r w:rsidR="0066056D">
        <w:t>8</w:t>
      </w:r>
      <w:r w:rsidR="00633D52" w:rsidRPr="00760ECF">
        <w:t xml:space="preserve">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39427E05" w14:textId="77777777" w:rsidR="00633D52" w:rsidRDefault="00633D52" w:rsidP="00633D52">
      <w:pPr>
        <w:ind w:left="360"/>
        <w:jc w:val="center"/>
        <w:rPr>
          <w:u w:val="single"/>
        </w:rPr>
      </w:pPr>
    </w:p>
    <w:p w14:paraId="46E967BF" w14:textId="77777777" w:rsidR="00760ECF" w:rsidRDefault="002543C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427655" wp14:editId="13C2949F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1430" r="11430" b="1714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F0FE7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O0A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" strokeweight="1.75pt"/>
            </w:pict>
          </mc:Fallback>
        </mc:AlternateContent>
      </w:r>
    </w:p>
    <w:p w14:paraId="033DF3BD" w14:textId="77777777" w:rsidR="00633D52" w:rsidRDefault="00633D52" w:rsidP="00633D52">
      <w:pPr>
        <w:ind w:left="360"/>
        <w:jc w:val="center"/>
        <w:rPr>
          <w:u w:val="single"/>
        </w:rPr>
      </w:pPr>
    </w:p>
    <w:p w14:paraId="7ABC5BF8" w14:textId="77777777" w:rsidR="00955431" w:rsidRDefault="00955431" w:rsidP="00955431">
      <w:pPr>
        <w:ind w:left="360"/>
        <w:jc w:val="center"/>
        <w:rPr>
          <w:u w:val="single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CC597A" wp14:editId="7C915C42">
                <wp:simplePos x="0" y="0"/>
                <wp:positionH relativeFrom="column">
                  <wp:posOffset>1465580</wp:posOffset>
                </wp:positionH>
                <wp:positionV relativeFrom="paragraph">
                  <wp:posOffset>86360</wp:posOffset>
                </wp:positionV>
                <wp:extent cx="3464560" cy="325120"/>
                <wp:effectExtent l="8255" t="6350" r="13335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456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E78A" w14:textId="5D5976D4" w:rsidR="00955431" w:rsidRDefault="001A319A" w:rsidP="00955431">
                            <w:r>
                              <w:t>Sidney Sanders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C59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5.4pt;margin-top:6.8pt;width:272.8pt;height:2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">
                <v:textbox>
                  <w:txbxContent>
                    <w:p w14:paraId="2537E78A" w14:textId="5D5976D4" w:rsidR="00955431" w:rsidRDefault="001A319A" w:rsidP="00955431">
                      <w:r>
                        <w:t>Sidney Sanders</w:t>
                      </w:r>
                    </w:p>
                  </w:txbxContent>
                </v:textbox>
              </v:shape>
            </w:pict>
          </mc:Fallback>
        </mc:AlternateContent>
      </w:r>
    </w:p>
    <w:p w14:paraId="27212FC9" w14:textId="77777777" w:rsidR="00955431" w:rsidRPr="00633D52" w:rsidRDefault="00955431" w:rsidP="009554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r w:rsidRPr="00633D52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 xml:space="preserve">    </w:t>
      </w:r>
    </w:p>
    <w:p w14:paraId="3F32F1C9" w14:textId="77777777" w:rsidR="00955431" w:rsidRPr="00633D52" w:rsidRDefault="00955431" w:rsidP="00955431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8D3FFE" wp14:editId="18DCE265">
                <wp:simplePos x="0" y="0"/>
                <wp:positionH relativeFrom="column">
                  <wp:posOffset>1465580</wp:posOffset>
                </wp:positionH>
                <wp:positionV relativeFrom="paragraph">
                  <wp:posOffset>149860</wp:posOffset>
                </wp:positionV>
                <wp:extent cx="553720" cy="325120"/>
                <wp:effectExtent l="8255" t="825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9D298" w14:textId="74CA6C81" w:rsidR="00955431" w:rsidRDefault="001A319A" w:rsidP="00955431">
                            <w:r>
                              <w:t>1003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D3FFE" id="Text Box 2" o:spid="_x0000_s1027" type="#_x0000_t202" style="position:absolute;margin-left:115.4pt;margin-top:11.8pt;width:43.6pt;height:2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">
                <v:textbox>
                  <w:txbxContent>
                    <w:p w14:paraId="4749D298" w14:textId="74CA6C81" w:rsidR="00955431" w:rsidRDefault="001A319A" w:rsidP="00955431">
                      <w:r>
                        <w:t>1003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072759A" w14:textId="77777777" w:rsidR="00955431" w:rsidRDefault="00955431" w:rsidP="0095543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CS2020-Section: </w:t>
      </w:r>
    </w:p>
    <w:p w14:paraId="621656A8" w14:textId="77777777" w:rsidR="006D14CC" w:rsidRDefault="006D14CC" w:rsidP="00760ECF">
      <w:pPr>
        <w:rPr>
          <w:rFonts w:ascii="Courier New" w:hAnsi="Courier New" w:cs="Courier New"/>
        </w:rPr>
      </w:pPr>
    </w:p>
    <w:p w14:paraId="0E075056" w14:textId="77777777" w:rsidR="006D14CC" w:rsidRDefault="006D14CC" w:rsidP="00760ECF">
      <w:pPr>
        <w:rPr>
          <w:rFonts w:ascii="Courier New" w:hAnsi="Courier New" w:cs="Courier New"/>
        </w:rPr>
      </w:pPr>
    </w:p>
    <w:p w14:paraId="49A1BCE5" w14:textId="77777777" w:rsidR="000331DA" w:rsidRDefault="000331DA" w:rsidP="000331DA">
      <w:r>
        <w:t xml:space="preserve">We will grade the following items for this lab exercise. </w:t>
      </w:r>
    </w:p>
    <w:p w14:paraId="5CD88C3C" w14:textId="77777777" w:rsidR="000331DA" w:rsidRDefault="000331DA" w:rsidP="000331DA"/>
    <w:p w14:paraId="7A88BAFA" w14:textId="77777777" w:rsidR="00955431" w:rsidRDefault="00955431" w:rsidP="000331DA">
      <w:pPr>
        <w:rPr>
          <w:b/>
        </w:rPr>
      </w:pPr>
      <w:r w:rsidRPr="00E764F1">
        <w:rPr>
          <w:b/>
        </w:rPr>
        <w:t>Any missing files at the time of coll</w:t>
      </w:r>
      <w:r>
        <w:rPr>
          <w:b/>
        </w:rPr>
        <w:t xml:space="preserve">ection will incur a penalty of </w:t>
      </w:r>
      <w:r w:rsidRPr="00E764F1">
        <w:rPr>
          <w:b/>
        </w:rPr>
        <w:t>4 points off the final score.</w:t>
      </w:r>
    </w:p>
    <w:p w14:paraId="6A79F936" w14:textId="77777777" w:rsidR="00955431" w:rsidRDefault="00955431" w:rsidP="000331DA"/>
    <w:p w14:paraId="645A7823" w14:textId="77777777" w:rsidR="000331DA" w:rsidRDefault="000331DA" w:rsidP="000331DA"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ab/>
      </w:r>
      <w:r>
        <w:t xml:space="preserve">Grade sheet filled out and </w:t>
      </w:r>
      <w:r w:rsidR="00955431">
        <w:t>uploaded to canvas</w:t>
      </w:r>
    </w:p>
    <w:p w14:paraId="7DBFC9A7" w14:textId="77777777" w:rsidR="000331DA" w:rsidRDefault="000331DA" w:rsidP="000331DA"/>
    <w:p w14:paraId="41A7FDEF" w14:textId="77777777" w:rsidR="000331DA" w:rsidRDefault="000331DA" w:rsidP="000331DA">
      <w:pPr>
        <w:ind w:left="1440" w:hanging="1440"/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1656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t>Good program style is demonstrated (identifier names, function</w:t>
      </w:r>
      <w:r w:rsidR="00955431">
        <w:t>/method</w:t>
      </w:r>
      <w:r>
        <w:t xml:space="preserve"> names, documentation, white-space, indentation and alignment)</w:t>
      </w:r>
    </w:p>
    <w:p w14:paraId="64C593D0" w14:textId="77777777" w:rsidR="000331DA" w:rsidRPr="00760ECF" w:rsidRDefault="000331DA" w:rsidP="000331DA">
      <w:pPr>
        <w:rPr>
          <w:rFonts w:ascii="Courier New" w:hAnsi="Courier New" w:cs="Courier New"/>
        </w:rPr>
      </w:pPr>
    </w:p>
    <w:p w14:paraId="0AC4722D" w14:textId="77777777" w:rsidR="000331DA" w:rsidRDefault="000331DA" w:rsidP="000331DA">
      <w:pPr>
        <w:ind w:left="1440" w:hanging="1440"/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1656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t>Photo file contains all specified commands and required files are in your class directory at the time of collection</w:t>
      </w:r>
    </w:p>
    <w:p w14:paraId="2D5CD322" w14:textId="77777777" w:rsidR="000331DA" w:rsidRDefault="000331DA" w:rsidP="000331DA">
      <w:pPr>
        <w:ind w:left="1440" w:hanging="1440"/>
      </w:pPr>
    </w:p>
    <w:p w14:paraId="5D1C8E53" w14:textId="77777777" w:rsidR="000331DA" w:rsidRPr="006143EC" w:rsidRDefault="000331DA" w:rsidP="000331DA">
      <w:pPr>
        <w:ind w:left="1440" w:hanging="1440"/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/3</w:t>
      </w:r>
      <w:r>
        <w:rPr>
          <w:rFonts w:ascii="Courier New" w:hAnsi="Courier New" w:cs="Courier New"/>
        </w:rPr>
        <w:tab/>
      </w:r>
      <w:r>
        <w:t>lab8dog.h, lab8show.h contain proper definition of classes (private/public</w:t>
      </w:r>
      <w:r w:rsidR="00955431">
        <w:t>/protected</w:t>
      </w:r>
      <w:r>
        <w:t xml:space="preserve"> organization, const member functions, constructors, etc.) </w:t>
      </w:r>
    </w:p>
    <w:p w14:paraId="2B8CF13A" w14:textId="77777777" w:rsidR="000331DA" w:rsidRDefault="000331DA" w:rsidP="000331DA"/>
    <w:p w14:paraId="590F0733" w14:textId="77777777" w:rsidR="000331DA" w:rsidRPr="006D14CC" w:rsidRDefault="000331DA" w:rsidP="000331DA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16560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t>lab8dog.cpp, lab8show.cpp contain all function definitions</w:t>
      </w:r>
    </w:p>
    <w:p w14:paraId="30941428" w14:textId="77777777" w:rsidR="000331DA" w:rsidRDefault="000331DA" w:rsidP="000331DA">
      <w:pPr>
        <w:rPr>
          <w:rFonts w:ascii="Courier New" w:hAnsi="Courier New" w:cs="Courier New"/>
        </w:rPr>
      </w:pPr>
    </w:p>
    <w:p w14:paraId="3BD61A33" w14:textId="77777777" w:rsidR="000331DA" w:rsidRDefault="000331DA" w:rsidP="000331DA">
      <w:r>
        <w:rPr>
          <w:rFonts w:ascii="Courier New" w:hAnsi="Courier New" w:cs="Courier New"/>
        </w:rPr>
        <w:t>___/</w:t>
      </w:r>
      <w:r w:rsidR="0031656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6143EC">
        <w:t>lab</w:t>
      </w:r>
      <w:r>
        <w:t>8</w:t>
      </w:r>
      <w:r w:rsidRPr="006143EC">
        <w:t xml:space="preserve">client.cpp uses the </w:t>
      </w:r>
      <w:r w:rsidRPr="00955431">
        <w:rPr>
          <w:b/>
          <w:i/>
        </w:rPr>
        <w:t>Dog</w:t>
      </w:r>
      <w:r>
        <w:t xml:space="preserve"> and </w:t>
      </w:r>
      <w:proofErr w:type="spellStart"/>
      <w:r w:rsidRPr="00955431">
        <w:rPr>
          <w:b/>
          <w:i/>
        </w:rPr>
        <w:t>showDog</w:t>
      </w:r>
      <w:proofErr w:type="spellEnd"/>
      <w:r w:rsidRPr="006143EC">
        <w:t xml:space="preserve"> class</w:t>
      </w:r>
      <w:r>
        <w:t>es</w:t>
      </w:r>
      <w:r w:rsidRPr="006143EC">
        <w:t xml:space="preserve"> properly</w:t>
      </w:r>
    </w:p>
    <w:p w14:paraId="1FB7DDF0" w14:textId="77777777" w:rsidR="000331DA" w:rsidRDefault="000331DA" w:rsidP="000331DA"/>
    <w:p w14:paraId="6BC9F7A2" w14:textId="77777777" w:rsidR="000331DA" w:rsidRPr="006D14CC" w:rsidRDefault="000331DA" w:rsidP="000331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</w:t>
      </w:r>
    </w:p>
    <w:p w14:paraId="3E2DEB93" w14:textId="77777777" w:rsidR="000331DA" w:rsidRDefault="000331DA" w:rsidP="000331DA">
      <w:pPr>
        <w:rPr>
          <w:rFonts w:ascii="Courier New" w:hAnsi="Courier New" w:cs="Courier New"/>
        </w:rPr>
      </w:pPr>
    </w:p>
    <w:p w14:paraId="02B34BA2" w14:textId="77777777" w:rsidR="000331DA" w:rsidRDefault="000331DA" w:rsidP="000331DA">
      <w:pPr>
        <w:rPr>
          <w:rFonts w:ascii="Courier New" w:hAnsi="Courier New" w:cs="Courier New"/>
        </w:rPr>
      </w:pPr>
    </w:p>
    <w:p w14:paraId="3369488A" w14:textId="77777777" w:rsidR="000331DA" w:rsidRPr="006D14CC" w:rsidRDefault="000331DA" w:rsidP="000331DA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316560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ab/>
      </w:r>
      <w:r w:rsidRPr="006D14CC">
        <w:rPr>
          <w:b/>
        </w:rPr>
        <w:t>Total points</w:t>
      </w:r>
    </w:p>
    <w:p w14:paraId="6910A2EF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E47A2A3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5D370BB3" w14:textId="77777777" w:rsidR="006D14CC" w:rsidRDefault="000331DA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O N U S</w:t>
      </w:r>
    </w:p>
    <w:p w14:paraId="23C8AC9E" w14:textId="77777777" w:rsidR="000331DA" w:rsidRDefault="000331DA" w:rsidP="00760ECF">
      <w:pPr>
        <w:rPr>
          <w:rFonts w:ascii="Courier New" w:hAnsi="Courier New" w:cs="Courier New"/>
        </w:rPr>
      </w:pPr>
    </w:p>
    <w:p w14:paraId="6492F406" w14:textId="77777777" w:rsidR="000331DA" w:rsidRDefault="000331DA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___/2</w:t>
      </w:r>
      <w:r>
        <w:rPr>
          <w:rFonts w:ascii="Courier New" w:hAnsi="Courier New" w:cs="Courier New"/>
        </w:rPr>
        <w:tab/>
      </w:r>
      <w:r w:rsidRPr="000331DA">
        <w:t>Array of dogs, dynamic data allocation</w:t>
      </w:r>
      <w:r w:rsidR="00955431">
        <w:t xml:space="preserve">, virtual </w:t>
      </w:r>
      <w:proofErr w:type="spellStart"/>
      <w:proofErr w:type="gramStart"/>
      <w:r w:rsidR="00955431">
        <w:t>showDog</w:t>
      </w:r>
      <w:proofErr w:type="spellEnd"/>
      <w:r w:rsidR="00955431">
        <w:t>(</w:t>
      </w:r>
      <w:proofErr w:type="gramEnd"/>
      <w:r w:rsidR="00955431">
        <w:t xml:space="preserve">), </w:t>
      </w:r>
      <w:proofErr w:type="spellStart"/>
      <w:r w:rsidR="00955431">
        <w:t>dtor</w:t>
      </w:r>
      <w:proofErr w:type="spellEnd"/>
    </w:p>
    <w:p w14:paraId="74A88715" w14:textId="77777777" w:rsidR="000331DA" w:rsidRPr="006D14CC" w:rsidRDefault="000331DA" w:rsidP="00760ECF">
      <w:pPr>
        <w:rPr>
          <w:rFonts w:ascii="Courier New" w:hAnsi="Courier New" w:cs="Courier New"/>
        </w:rPr>
      </w:pPr>
    </w:p>
    <w:p w14:paraId="005328F8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11575AC8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23C73" w14:textId="77777777" w:rsidR="00044BEF" w:rsidRDefault="00044BEF">
      <w:r>
        <w:separator/>
      </w:r>
    </w:p>
  </w:endnote>
  <w:endnote w:type="continuationSeparator" w:id="0">
    <w:p w14:paraId="7DD350EE" w14:textId="77777777" w:rsidR="00044BEF" w:rsidRDefault="0004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E263C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3838" w14:textId="77777777" w:rsidR="00044BEF" w:rsidRDefault="00044BEF">
      <w:r>
        <w:separator/>
      </w:r>
    </w:p>
  </w:footnote>
  <w:footnote w:type="continuationSeparator" w:id="0">
    <w:p w14:paraId="47A83469" w14:textId="77777777" w:rsidR="00044BEF" w:rsidRDefault="00044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FD6CC" w14:textId="77777777" w:rsidR="0069150D" w:rsidRDefault="00044BEF">
    <w:pPr>
      <w:pStyle w:val="Header"/>
    </w:pPr>
    <w:r>
      <w:rPr>
        <w:noProof/>
      </w:rPr>
      <w:pict w14:anchorId="438F08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531" o:spid="_x0000_s2050" type="#_x0000_t136" style="position:absolute;margin-left:0;margin-top:0;width:504.35pt;height:168.1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A06E" w14:textId="77777777" w:rsidR="009F5D82" w:rsidRDefault="00044BEF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61400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532" o:spid="_x0000_s2051" type="#_x0000_t136" style="position:absolute;margin-left:0;margin-top:0;width:504.35pt;height:168.1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8"/>
          <w10:wrap anchorx="margin" anchory="margin"/>
        </v:shape>
      </w:pict>
    </w:r>
    <w:r w:rsidR="00316560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AB47D" w14:textId="77777777" w:rsidR="0069150D" w:rsidRDefault="00044BEF">
    <w:pPr>
      <w:pStyle w:val="Header"/>
    </w:pPr>
    <w:r>
      <w:rPr>
        <w:noProof/>
      </w:rPr>
      <w:pict w14:anchorId="70DB39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62530" o:spid="_x0000_s2049" type="#_x0000_t136" style="position:absolute;margin-left:0;margin-top:0;width:504.35pt;height:168.1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Lab #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C3A"/>
    <w:rsid w:val="000331DA"/>
    <w:rsid w:val="00044BEF"/>
    <w:rsid w:val="00073A5F"/>
    <w:rsid w:val="000919FB"/>
    <w:rsid w:val="001A319A"/>
    <w:rsid w:val="002543C2"/>
    <w:rsid w:val="002A72C9"/>
    <w:rsid w:val="00316560"/>
    <w:rsid w:val="005006A1"/>
    <w:rsid w:val="00511164"/>
    <w:rsid w:val="0056456F"/>
    <w:rsid w:val="00570ECB"/>
    <w:rsid w:val="00583ABA"/>
    <w:rsid w:val="005C673E"/>
    <w:rsid w:val="0062087A"/>
    <w:rsid w:val="00633D52"/>
    <w:rsid w:val="0066056D"/>
    <w:rsid w:val="0069150D"/>
    <w:rsid w:val="006B26BB"/>
    <w:rsid w:val="006D14CC"/>
    <w:rsid w:val="00760ECF"/>
    <w:rsid w:val="007F3014"/>
    <w:rsid w:val="008064CB"/>
    <w:rsid w:val="00813867"/>
    <w:rsid w:val="00825C3A"/>
    <w:rsid w:val="00955431"/>
    <w:rsid w:val="00963E52"/>
    <w:rsid w:val="00984E34"/>
    <w:rsid w:val="009F5D82"/>
    <w:rsid w:val="00AB2D3C"/>
    <w:rsid w:val="00B12EBC"/>
    <w:rsid w:val="00B31E6D"/>
    <w:rsid w:val="00C01395"/>
    <w:rsid w:val="00C06F4B"/>
    <w:rsid w:val="00D664DB"/>
    <w:rsid w:val="00D929EE"/>
    <w:rsid w:val="00ED6658"/>
    <w:rsid w:val="00F007C6"/>
    <w:rsid w:val="00F76B59"/>
    <w:rsid w:val="00F86DF8"/>
    <w:rsid w:val="00FB32EF"/>
    <w:rsid w:val="00FB4C80"/>
    <w:rsid w:val="00FC2D85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CB1EFF2"/>
  <w15:docId w15:val="{D6845EBB-41A4-482B-BD7B-341FEA71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8919509F-0B9B-4A19-ABC0-740C2990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Sidney Sanders</cp:lastModifiedBy>
  <cp:revision>8</cp:revision>
  <cp:lastPrinted>2015-03-14T14:07:00Z</cp:lastPrinted>
  <dcterms:created xsi:type="dcterms:W3CDTF">2015-01-01T20:19:00Z</dcterms:created>
  <dcterms:modified xsi:type="dcterms:W3CDTF">2019-04-23T02:46:00Z</dcterms:modified>
</cp:coreProperties>
</file>