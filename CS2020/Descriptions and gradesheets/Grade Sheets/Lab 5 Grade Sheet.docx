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EEA85A" w14:textId="77777777" w:rsidR="00583ABA" w:rsidRPr="00760ECF" w:rsidRDefault="002543C2" w:rsidP="00633D52">
      <w:pPr>
        <w:ind w:left="360"/>
        <w:jc w:val="center"/>
      </w:pPr>
      <w:r>
        <w:t xml:space="preserve">L A  B      </w:t>
      </w:r>
      <w:r w:rsidR="009810D2">
        <w:t>5</w:t>
      </w:r>
      <w:r w:rsidR="00633D52" w:rsidRPr="00760ECF">
        <w:t xml:space="preserve">     G  R  A  D  I  N  G       S  H  E  </w:t>
      </w:r>
      <w:proofErr w:type="spellStart"/>
      <w:r w:rsidR="00633D52" w:rsidRPr="00760ECF">
        <w:t>E</w:t>
      </w:r>
      <w:proofErr w:type="spellEnd"/>
      <w:r w:rsidR="00633D52" w:rsidRPr="00760ECF">
        <w:t xml:space="preserve">  T</w:t>
      </w:r>
    </w:p>
    <w:p w14:paraId="09BD40B7" w14:textId="77777777" w:rsidR="00633D52" w:rsidRDefault="00633D52" w:rsidP="00633D52">
      <w:pPr>
        <w:ind w:left="360"/>
        <w:jc w:val="center"/>
        <w:rPr>
          <w:u w:val="single"/>
        </w:rPr>
      </w:pPr>
    </w:p>
    <w:p w14:paraId="3C6872EA" w14:textId="77777777" w:rsidR="00760ECF" w:rsidRDefault="002543C2" w:rsidP="00633D52">
      <w:pPr>
        <w:ind w:left="360"/>
        <w:jc w:val="center"/>
        <w:rPr>
          <w:u w:val="single"/>
        </w:rPr>
      </w:pP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A834E85" wp14:editId="4A683203">
                <wp:simplePos x="0" y="0"/>
                <wp:positionH relativeFrom="column">
                  <wp:posOffset>7620</wp:posOffset>
                </wp:positionH>
                <wp:positionV relativeFrom="paragraph">
                  <wp:posOffset>106680</wp:posOffset>
                </wp:positionV>
                <wp:extent cx="6057900" cy="0"/>
                <wp:effectExtent l="17145" t="11430" r="11430" b="17145"/>
                <wp:wrapNone/>
                <wp:docPr id="1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6338A5" id="Line 7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6pt,8.4pt" to="477.6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IO0AEQIAACk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" strokeweight="1.75pt"/>
            </w:pict>
          </mc:Fallback>
        </mc:AlternateContent>
      </w:r>
    </w:p>
    <w:p w14:paraId="0E0D4AF6" w14:textId="77777777" w:rsidR="009810D2" w:rsidRDefault="009810D2" w:rsidP="009810D2">
      <w:pPr>
        <w:ind w:left="360"/>
        <w:jc w:val="center"/>
        <w:rPr>
          <w:u w:val="single"/>
        </w:rPr>
      </w:pP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1A5373EF" wp14:editId="0E935F4F">
                <wp:simplePos x="0" y="0"/>
                <wp:positionH relativeFrom="column">
                  <wp:posOffset>1465580</wp:posOffset>
                </wp:positionH>
                <wp:positionV relativeFrom="paragraph">
                  <wp:posOffset>86360</wp:posOffset>
                </wp:positionV>
                <wp:extent cx="3464560" cy="325120"/>
                <wp:effectExtent l="8255" t="6350" r="13335" b="1143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64560" cy="325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F595B2" w14:textId="4888D4AC" w:rsidR="009810D2" w:rsidRDefault="003D37F1" w:rsidP="009810D2">
                            <w:r>
                              <w:t>Sidney Sanders</w:t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A5373EF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115.4pt;margin-top:6.8pt;width:272.8pt;height:25.6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">
                <v:textbox>
                  <w:txbxContent>
                    <w:p w14:paraId="61F595B2" w14:textId="4888D4AC" w:rsidR="009810D2" w:rsidRDefault="003D37F1" w:rsidP="009810D2">
                      <w:r>
                        <w:t>Sidney Sanders</w:t>
                      </w:r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14:paraId="2F016B94" w14:textId="77777777" w:rsidR="009810D2" w:rsidRPr="00633D52" w:rsidRDefault="009810D2" w:rsidP="009810D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Student </w:t>
      </w:r>
      <w:r w:rsidRPr="00633D52">
        <w:rPr>
          <w:rFonts w:ascii="Courier New" w:hAnsi="Courier New" w:cs="Courier New"/>
        </w:rPr>
        <w:t>Name:</w:t>
      </w:r>
      <w:r>
        <w:rPr>
          <w:rFonts w:ascii="Courier New" w:hAnsi="Courier New" w:cs="Courier New"/>
        </w:rPr>
        <w:t xml:space="preserve">    </w:t>
      </w:r>
    </w:p>
    <w:p w14:paraId="6488C6AF" w14:textId="77777777" w:rsidR="009810D2" w:rsidRPr="00633D52" w:rsidRDefault="009810D2" w:rsidP="009810D2">
      <w:pPr>
        <w:rPr>
          <w:rFonts w:ascii="Courier New" w:hAnsi="Courier New" w:cs="Courier New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46BC181D" wp14:editId="38F5F624">
                <wp:simplePos x="0" y="0"/>
                <wp:positionH relativeFrom="column">
                  <wp:posOffset>1465580</wp:posOffset>
                </wp:positionH>
                <wp:positionV relativeFrom="paragraph">
                  <wp:posOffset>149860</wp:posOffset>
                </wp:positionV>
                <wp:extent cx="553720" cy="325120"/>
                <wp:effectExtent l="8255" t="8255" r="9525" b="952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3720" cy="325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74EE90" w14:textId="702479E2" w:rsidR="009810D2" w:rsidRDefault="003D37F1" w:rsidP="009810D2">
                            <w:r>
                              <w:t>1003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BC181D" id="Text Box 2" o:spid="_x0000_s1027" type="#_x0000_t202" style="position:absolute;margin-left:115.4pt;margin-top:11.8pt;width:43.6pt;height:25.6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">
                <v:textbox>
                  <w:txbxContent>
                    <w:p w14:paraId="3A74EE90" w14:textId="702479E2" w:rsidR="009810D2" w:rsidRDefault="003D37F1" w:rsidP="009810D2">
                      <w:r>
                        <w:t>1003</w:t>
                      </w:r>
                    </w:p>
                  </w:txbxContent>
                </v:textbox>
              </v:shape>
            </w:pict>
          </mc:Fallback>
        </mc:AlternateContent>
      </w:r>
    </w:p>
    <w:p w14:paraId="6E3B1112" w14:textId="77777777" w:rsidR="009810D2" w:rsidRDefault="009810D2" w:rsidP="009810D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CS2020-Section: </w:t>
      </w:r>
    </w:p>
    <w:p w14:paraId="6B0AD626" w14:textId="77777777" w:rsidR="006D14CC" w:rsidRDefault="006D14CC" w:rsidP="00760ECF">
      <w:pPr>
        <w:rPr>
          <w:rFonts w:ascii="Courier New" w:hAnsi="Courier New" w:cs="Courier New"/>
        </w:rPr>
      </w:pPr>
    </w:p>
    <w:p w14:paraId="19C65E54" w14:textId="77777777" w:rsidR="006D14CC" w:rsidRDefault="006D14CC" w:rsidP="00760ECF">
      <w:pPr>
        <w:rPr>
          <w:rFonts w:ascii="Courier New" w:hAnsi="Courier New" w:cs="Courier New"/>
        </w:rPr>
      </w:pPr>
    </w:p>
    <w:p w14:paraId="6A1D6CFE" w14:textId="77777777" w:rsidR="006D14CC" w:rsidRDefault="00760ECF" w:rsidP="00760ECF">
      <w:r>
        <w:t xml:space="preserve">We will grade the following items for this lab exercise. Make sure you </w:t>
      </w:r>
      <w:r w:rsidR="00AB2D3C">
        <w:t>turn</w:t>
      </w:r>
      <w:r>
        <w:t xml:space="preserve"> in </w:t>
      </w:r>
      <w:r w:rsidRPr="005006A1">
        <w:rPr>
          <w:u w:val="single"/>
        </w:rPr>
        <w:t>all required</w:t>
      </w:r>
      <w:r>
        <w:t xml:space="preserve"> parts at the </w:t>
      </w:r>
      <w:r w:rsidRPr="005006A1">
        <w:rPr>
          <w:u w:val="single"/>
        </w:rPr>
        <w:t>end</w:t>
      </w:r>
      <w:r>
        <w:t xml:space="preserve"> of th</w:t>
      </w:r>
      <w:r w:rsidR="00AB2D3C">
        <w:t>e lab time.</w:t>
      </w:r>
    </w:p>
    <w:p w14:paraId="05EB3A1F" w14:textId="77777777" w:rsidR="00760ECF" w:rsidRDefault="00760ECF" w:rsidP="00760ECF"/>
    <w:p w14:paraId="2C2175AE" w14:textId="77777777" w:rsidR="00D65987" w:rsidRDefault="00D65987" w:rsidP="00D65987">
      <w:r w:rsidRPr="006D14CC">
        <w:rPr>
          <w:rFonts w:ascii="Courier New" w:hAnsi="Courier New" w:cs="Courier New"/>
        </w:rPr>
        <w:t>___</w:t>
      </w:r>
      <w:r>
        <w:rPr>
          <w:rFonts w:ascii="Courier New" w:hAnsi="Courier New" w:cs="Courier New"/>
        </w:rPr>
        <w:t>/2</w:t>
      </w:r>
      <w:r>
        <w:rPr>
          <w:rFonts w:ascii="Courier New" w:hAnsi="Courier New" w:cs="Courier New"/>
        </w:rPr>
        <w:tab/>
      </w:r>
      <w:r w:rsidR="00D44D60">
        <w:t>Grade uploaded to Canvas by due date/time</w:t>
      </w:r>
    </w:p>
    <w:p w14:paraId="1AAC5374" w14:textId="77777777" w:rsidR="00546E06" w:rsidRDefault="00546E06" w:rsidP="00D65987"/>
    <w:p w14:paraId="600A484E" w14:textId="77777777" w:rsidR="00546E06" w:rsidRDefault="00546E06" w:rsidP="00546E06">
      <w:r w:rsidRPr="006D14CC">
        <w:rPr>
          <w:rFonts w:ascii="Courier New" w:hAnsi="Courier New" w:cs="Courier New"/>
        </w:rPr>
        <w:t>___</w:t>
      </w:r>
      <w:r>
        <w:rPr>
          <w:rFonts w:ascii="Courier New" w:hAnsi="Courier New" w:cs="Courier New"/>
        </w:rPr>
        <w:t>/2</w:t>
      </w:r>
      <w:r>
        <w:rPr>
          <w:rFonts w:ascii="Courier New" w:hAnsi="Courier New" w:cs="Courier New"/>
        </w:rPr>
        <w:tab/>
      </w:r>
      <w:r>
        <w:t xml:space="preserve">Node structure with array of Cards and Node pointer </w:t>
      </w:r>
      <w:proofErr w:type="spellStart"/>
      <w:r>
        <w:t>pNext</w:t>
      </w:r>
      <w:proofErr w:type="spellEnd"/>
    </w:p>
    <w:p w14:paraId="0584B6E6" w14:textId="77777777" w:rsidR="00546E06" w:rsidRDefault="00546E06" w:rsidP="00D65987"/>
    <w:p w14:paraId="4F6951DF" w14:textId="77777777" w:rsidR="00546E06" w:rsidRDefault="00546E06" w:rsidP="00546E06">
      <w:r w:rsidRPr="006D14CC">
        <w:rPr>
          <w:rFonts w:ascii="Courier New" w:hAnsi="Courier New" w:cs="Courier New"/>
        </w:rPr>
        <w:t>___</w:t>
      </w:r>
      <w:r>
        <w:rPr>
          <w:rFonts w:ascii="Courier New" w:hAnsi="Courier New" w:cs="Courier New"/>
        </w:rPr>
        <w:t>/4</w:t>
      </w:r>
      <w:r>
        <w:rPr>
          <w:rFonts w:ascii="Courier New" w:hAnsi="Courier New" w:cs="Courier New"/>
        </w:rPr>
        <w:tab/>
      </w:r>
      <w:proofErr w:type="spellStart"/>
      <w:proofErr w:type="gramStart"/>
      <w:r>
        <w:t>appendNode</w:t>
      </w:r>
      <w:proofErr w:type="spellEnd"/>
      <w:r>
        <w:t>(</w:t>
      </w:r>
      <w:proofErr w:type="gramEnd"/>
      <w:r>
        <w:t>) function that adds new node to the end of the linked list</w:t>
      </w:r>
    </w:p>
    <w:p w14:paraId="1676BA52" w14:textId="77777777" w:rsidR="00546E06" w:rsidRDefault="00546E06" w:rsidP="00546E06"/>
    <w:p w14:paraId="63D69B40" w14:textId="77777777" w:rsidR="00546E06" w:rsidRDefault="00546E06" w:rsidP="00546E06">
      <w:r w:rsidRPr="006D14CC">
        <w:rPr>
          <w:rFonts w:ascii="Courier New" w:hAnsi="Courier New" w:cs="Courier New"/>
        </w:rPr>
        <w:t>___</w:t>
      </w:r>
      <w:r>
        <w:rPr>
          <w:rFonts w:ascii="Courier New" w:hAnsi="Courier New" w:cs="Courier New"/>
        </w:rPr>
        <w:t>/2</w:t>
      </w:r>
      <w:r>
        <w:rPr>
          <w:rFonts w:ascii="Courier New" w:hAnsi="Courier New" w:cs="Courier New"/>
        </w:rPr>
        <w:tab/>
      </w:r>
      <w:r>
        <w:t>New loop to randomly create 10 card hands</w:t>
      </w:r>
    </w:p>
    <w:p w14:paraId="3B0EE0AF" w14:textId="77777777" w:rsidR="00546E06" w:rsidRDefault="00546E06" w:rsidP="00546E06"/>
    <w:p w14:paraId="44CE6BC5" w14:textId="77777777" w:rsidR="00546E06" w:rsidRDefault="00546E06" w:rsidP="00546E06">
      <w:r w:rsidRPr="006D14CC">
        <w:rPr>
          <w:rFonts w:ascii="Courier New" w:hAnsi="Courier New" w:cs="Courier New"/>
        </w:rPr>
        <w:t>___</w:t>
      </w:r>
      <w:r>
        <w:rPr>
          <w:rFonts w:ascii="Courier New" w:hAnsi="Courier New" w:cs="Courier New"/>
        </w:rPr>
        <w:t>/4</w:t>
      </w:r>
      <w:r>
        <w:rPr>
          <w:rFonts w:ascii="Courier New" w:hAnsi="Courier New" w:cs="Courier New"/>
        </w:rPr>
        <w:tab/>
      </w:r>
      <w:proofErr w:type="spellStart"/>
      <w:proofErr w:type="gramStart"/>
      <w:r>
        <w:t>printNodes</w:t>
      </w:r>
      <w:proofErr w:type="spellEnd"/>
      <w:r>
        <w:t>(</w:t>
      </w:r>
      <w:proofErr w:type="gramEnd"/>
      <w:r>
        <w:t>) function to traverse the linked list and display all Card hands</w:t>
      </w:r>
    </w:p>
    <w:p w14:paraId="3E09485F" w14:textId="77777777" w:rsidR="00546E06" w:rsidRDefault="00546E06" w:rsidP="00546E06"/>
    <w:p w14:paraId="052A3C42" w14:textId="77777777" w:rsidR="00976F65" w:rsidRDefault="00976F65" w:rsidP="00976F65">
      <w:r w:rsidRPr="006D14CC">
        <w:rPr>
          <w:rFonts w:ascii="Courier New" w:hAnsi="Courier New" w:cs="Courier New"/>
        </w:rPr>
        <w:t>___</w:t>
      </w:r>
      <w:r>
        <w:rPr>
          <w:rFonts w:ascii="Courier New" w:hAnsi="Courier New" w:cs="Courier New"/>
        </w:rPr>
        <w:t>/</w:t>
      </w:r>
      <w:r w:rsidR="00546E06">
        <w:rPr>
          <w:rFonts w:ascii="Courier New" w:hAnsi="Courier New" w:cs="Courier New"/>
        </w:rPr>
        <w:t>6</w:t>
      </w:r>
      <w:r>
        <w:rPr>
          <w:rFonts w:ascii="Courier New" w:hAnsi="Courier New" w:cs="Courier New"/>
        </w:rPr>
        <w:tab/>
      </w:r>
      <w:r w:rsidRPr="00976F65">
        <w:t>Answer the question</w:t>
      </w:r>
      <w:r>
        <w:t>s</w:t>
      </w:r>
      <w:r w:rsidRPr="00976F65">
        <w:t xml:space="preserve"> below</w:t>
      </w:r>
    </w:p>
    <w:p w14:paraId="405657FD" w14:textId="77777777" w:rsidR="00976F65" w:rsidRDefault="00976F65" w:rsidP="00976F6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78"/>
        <w:gridCol w:w="4878"/>
      </w:tblGrid>
      <w:tr w:rsidR="00976F65" w14:paraId="058FDDD9" w14:textId="77777777" w:rsidTr="00976F65">
        <w:tc>
          <w:tcPr>
            <w:tcW w:w="4878" w:type="dxa"/>
          </w:tcPr>
          <w:p w14:paraId="4B7A5E99" w14:textId="77777777" w:rsidR="00976F65" w:rsidRDefault="00976F65" w:rsidP="000603CB">
            <w:pPr>
              <w:rPr>
                <w:rFonts w:ascii="Courier New" w:hAnsi="Courier New" w:cs="Courier New"/>
              </w:rPr>
            </w:pPr>
            <w:r>
              <w:t>What advantages are there to storing data in a linked list of structures rather than an array of structures?</w:t>
            </w:r>
          </w:p>
        </w:tc>
        <w:tc>
          <w:tcPr>
            <w:tcW w:w="4878" w:type="dxa"/>
          </w:tcPr>
          <w:p w14:paraId="308BFDAF" w14:textId="6133E0C1" w:rsidR="00976F65" w:rsidRDefault="003D37F1" w:rsidP="00976F6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Only use as much data as you need </w:t>
            </w:r>
          </w:p>
        </w:tc>
      </w:tr>
      <w:tr w:rsidR="00976F65" w14:paraId="30EE2705" w14:textId="77777777" w:rsidTr="00976F65">
        <w:tc>
          <w:tcPr>
            <w:tcW w:w="4878" w:type="dxa"/>
          </w:tcPr>
          <w:p w14:paraId="7B3E74F1" w14:textId="77777777" w:rsidR="00976F65" w:rsidRDefault="00976F65" w:rsidP="000603CB">
            <w:pPr>
              <w:rPr>
                <w:rFonts w:ascii="Courier New" w:hAnsi="Courier New" w:cs="Courier New"/>
              </w:rPr>
            </w:pPr>
            <w:r>
              <w:t xml:space="preserve">Would it be easier/harder to display </w:t>
            </w:r>
            <w:r w:rsidR="000603CB">
              <w:t>the</w:t>
            </w:r>
            <w:r>
              <w:t xml:space="preserve"> </w:t>
            </w:r>
            <w:r w:rsidR="000603CB">
              <w:t xml:space="preserve">data </w:t>
            </w:r>
            <w:r>
              <w:t>in reverse order when stored as a linked list vs. stored in an array? How would this be implemented in each case (</w:t>
            </w:r>
            <w:r w:rsidR="000603CB">
              <w:t xml:space="preserve">linked </w:t>
            </w:r>
            <w:r>
              <w:t>list vs. array)?</w:t>
            </w:r>
          </w:p>
        </w:tc>
        <w:tc>
          <w:tcPr>
            <w:tcW w:w="4878" w:type="dxa"/>
          </w:tcPr>
          <w:p w14:paraId="26193AB6" w14:textId="373CCB0D" w:rsidR="00976F65" w:rsidRDefault="003D37F1" w:rsidP="00976F6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In a linked list you can use a pointer to point to the previous data in a list possibly using a </w:t>
            </w:r>
            <w:proofErr w:type="spellStart"/>
            <w:r>
              <w:rPr>
                <w:rFonts w:ascii="Courier New" w:hAnsi="Courier New" w:cs="Courier New"/>
              </w:rPr>
              <w:t>pTail</w:t>
            </w:r>
            <w:proofErr w:type="spellEnd"/>
            <w:r>
              <w:rPr>
                <w:rFonts w:ascii="Courier New" w:hAnsi="Courier New" w:cs="Courier New"/>
              </w:rPr>
              <w:t xml:space="preserve"> to hold the memory of last element in list</w:t>
            </w:r>
            <w:bookmarkStart w:id="0" w:name="_GoBack"/>
            <w:bookmarkEnd w:id="0"/>
            <w:r>
              <w:rPr>
                <w:rFonts w:ascii="Courier New" w:hAnsi="Courier New" w:cs="Courier New"/>
              </w:rPr>
              <w:t>. In an array you can go backwards but you need to have the size amount.</w:t>
            </w:r>
          </w:p>
        </w:tc>
      </w:tr>
    </w:tbl>
    <w:p w14:paraId="3B5BA88F" w14:textId="77777777" w:rsidR="00976F65" w:rsidRPr="006D14CC" w:rsidRDefault="00976F65" w:rsidP="00976F65">
      <w:pPr>
        <w:rPr>
          <w:rFonts w:ascii="Courier New" w:hAnsi="Courier New" w:cs="Courier New"/>
        </w:rPr>
      </w:pPr>
    </w:p>
    <w:p w14:paraId="465E4333" w14:textId="77777777" w:rsidR="006D14CC" w:rsidRDefault="006D14CC" w:rsidP="00760ECF">
      <w:pPr>
        <w:rPr>
          <w:rFonts w:ascii="Courier New" w:hAnsi="Courier New" w:cs="Courier New"/>
        </w:rPr>
      </w:pPr>
    </w:p>
    <w:p w14:paraId="2944DFC8" w14:textId="77777777" w:rsidR="006D14CC" w:rsidRDefault="006D14CC" w:rsidP="00760ECF">
      <w:pPr>
        <w:rPr>
          <w:rFonts w:ascii="Courier New" w:hAnsi="Courier New" w:cs="Courier New"/>
        </w:rPr>
      </w:pPr>
    </w:p>
    <w:p w14:paraId="5249D6D8" w14:textId="77777777" w:rsidR="006D14CC" w:rsidRPr="006D14CC" w:rsidRDefault="00FB32EF" w:rsidP="00760ECF">
      <w:pPr>
        <w:rPr>
          <w:rFonts w:ascii="Courier New" w:hAnsi="Courier New" w:cs="Courier New"/>
        </w:rPr>
      </w:pPr>
      <w:r w:rsidRPr="006D14CC">
        <w:rPr>
          <w:rFonts w:ascii="Courier New" w:hAnsi="Courier New" w:cs="Courier New"/>
        </w:rPr>
        <w:t>___</w:t>
      </w:r>
      <w:r w:rsidR="00D65987">
        <w:rPr>
          <w:rFonts w:ascii="Courier New" w:hAnsi="Courier New" w:cs="Courier New"/>
        </w:rPr>
        <w:t>/2</w:t>
      </w:r>
      <w:r>
        <w:rPr>
          <w:rFonts w:ascii="Courier New" w:hAnsi="Courier New" w:cs="Courier New"/>
        </w:rPr>
        <w:t>0</w:t>
      </w:r>
      <w:r w:rsidR="006D14CC">
        <w:rPr>
          <w:rFonts w:ascii="Courier New" w:hAnsi="Courier New" w:cs="Courier New"/>
        </w:rPr>
        <w:tab/>
      </w:r>
      <w:r w:rsidR="006D14CC" w:rsidRPr="006D14CC">
        <w:rPr>
          <w:b/>
        </w:rPr>
        <w:t>Total points</w:t>
      </w:r>
    </w:p>
    <w:p w14:paraId="75C3F87A" w14:textId="77777777" w:rsidR="006D14CC" w:rsidRPr="006D14CC" w:rsidRDefault="006D14CC" w:rsidP="00760ECF">
      <w:pPr>
        <w:rPr>
          <w:rFonts w:ascii="Courier New" w:hAnsi="Courier New" w:cs="Courier New"/>
        </w:rPr>
      </w:pPr>
    </w:p>
    <w:p w14:paraId="7A20629E" w14:textId="77777777" w:rsidR="006D14CC" w:rsidRPr="006D14CC" w:rsidRDefault="006D14CC" w:rsidP="00760ECF">
      <w:pPr>
        <w:rPr>
          <w:rFonts w:ascii="Courier New" w:hAnsi="Courier New" w:cs="Courier New"/>
        </w:rPr>
      </w:pPr>
    </w:p>
    <w:p w14:paraId="477442CE" w14:textId="77777777" w:rsidR="006D14CC" w:rsidRPr="006D14CC" w:rsidRDefault="006D14CC" w:rsidP="00760ECF">
      <w:pPr>
        <w:rPr>
          <w:rFonts w:ascii="Courier New" w:hAnsi="Courier New" w:cs="Courier New"/>
        </w:rPr>
      </w:pPr>
    </w:p>
    <w:p w14:paraId="5233B8F8" w14:textId="77777777" w:rsidR="006D14CC" w:rsidRPr="006D14CC" w:rsidRDefault="006D14CC" w:rsidP="00760ECF">
      <w:pPr>
        <w:rPr>
          <w:rFonts w:ascii="Courier New" w:hAnsi="Courier New" w:cs="Courier New"/>
        </w:rPr>
      </w:pPr>
    </w:p>
    <w:p w14:paraId="254BDDA8" w14:textId="77777777" w:rsidR="006D14CC" w:rsidRPr="006D14CC" w:rsidRDefault="006D14CC" w:rsidP="00760ECF">
      <w:pPr>
        <w:rPr>
          <w:rFonts w:ascii="Courier New" w:hAnsi="Courier New" w:cs="Courier New"/>
        </w:rPr>
      </w:pPr>
    </w:p>
    <w:sectPr w:rsidR="006D14CC" w:rsidRPr="006D14CC" w:rsidSect="00963E5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26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58DFF8" w14:textId="77777777" w:rsidR="00715AA1" w:rsidRDefault="00715AA1">
      <w:r>
        <w:separator/>
      </w:r>
    </w:p>
  </w:endnote>
  <w:endnote w:type="continuationSeparator" w:id="0">
    <w:p w14:paraId="02D64068" w14:textId="77777777" w:rsidR="00715AA1" w:rsidRDefault="00715A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0A756C" w14:textId="77777777" w:rsidR="009810D2" w:rsidRDefault="009810D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3DB8EA" w14:textId="77777777" w:rsidR="009F5D82" w:rsidRDefault="009F5D82" w:rsidP="00760ECF">
    <w:pPr>
      <w:pStyle w:val="Footer"/>
    </w:pPr>
    <w:r>
      <w:t>Instructor: Carlson</w:t>
    </w:r>
    <w:r>
      <w:tab/>
    </w: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E4E045" w14:textId="77777777" w:rsidR="009810D2" w:rsidRDefault="009810D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D6E928" w14:textId="77777777" w:rsidR="00715AA1" w:rsidRDefault="00715AA1">
      <w:r>
        <w:separator/>
      </w:r>
    </w:p>
  </w:footnote>
  <w:footnote w:type="continuationSeparator" w:id="0">
    <w:p w14:paraId="6EDD2430" w14:textId="77777777" w:rsidR="00715AA1" w:rsidRDefault="00715A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AD6F1A" w14:textId="77777777" w:rsidR="0069150D" w:rsidRDefault="00715AA1">
    <w:pPr>
      <w:pStyle w:val="Header"/>
    </w:pPr>
    <w:r>
      <w:rPr>
        <w:noProof/>
      </w:rPr>
      <w:pict w14:anchorId="1FC79FD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590044" o:spid="_x0000_s2050" type="#_x0000_t136" style="position:absolute;margin-left:0;margin-top:0;width:504.35pt;height:168.1pt;rotation:315;z-index:-251655168;mso-position-horizontal:center;mso-position-horizontal-relative:margin;mso-position-vertical:center;mso-position-vertical-relative:margin" o:allowincell="f" fillcolor="silver" stroked="f">
          <v:textpath style="font-family:&quot;Times New Roman&quot;;font-size:1pt" string="Lab #5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769EF7" w14:textId="77777777" w:rsidR="009F5D82" w:rsidRDefault="00715AA1" w:rsidP="00963E52">
    <w:pPr>
      <w:pStyle w:val="Header"/>
      <w:tabs>
        <w:tab w:val="clear" w:pos="4320"/>
        <w:tab w:val="clear" w:pos="8640"/>
        <w:tab w:val="right" w:pos="9540"/>
      </w:tabs>
    </w:pPr>
    <w:r>
      <w:rPr>
        <w:noProof/>
      </w:rPr>
      <w:pict w14:anchorId="484B1F7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590045" o:spid="_x0000_s2051" type="#_x0000_t136" style="position:absolute;margin-left:0;margin-top:0;width:504.35pt;height:168.1pt;rotation:315;z-index:-251653120;mso-position-horizontal:center;mso-position-horizontal-relative:margin;mso-position-vertical:center;mso-position-vertical-relative:margin" o:allowincell="f" fillcolor="silver" stroked="f">
          <v:textpath style="font-family:&quot;Times New Roman&quot;;font-size:1pt" string="Lab #5"/>
          <w10:wrap anchorx="margin" anchory="margin"/>
        </v:shape>
      </w:pict>
    </w:r>
    <w:r w:rsidR="00D65987">
      <w:t>20</w:t>
    </w:r>
    <w:r w:rsidR="00963E52">
      <w:t xml:space="preserve"> points </w:t>
    </w:r>
    <w:r w:rsidR="00963E52">
      <w:tab/>
      <w:t xml:space="preserve">Due: </w:t>
    </w:r>
    <w:r w:rsidR="00B12EBC">
      <w:t>Specified on Canvas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6A64DF" w14:textId="77777777" w:rsidR="0069150D" w:rsidRDefault="00715AA1">
    <w:pPr>
      <w:pStyle w:val="Header"/>
    </w:pPr>
    <w:r>
      <w:rPr>
        <w:noProof/>
      </w:rPr>
      <w:pict w14:anchorId="050312D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590043" o:spid="_x0000_s2049" type="#_x0000_t136" style="position:absolute;margin-left:0;margin-top:0;width:504.35pt;height:168.1pt;rotation:315;z-index:-251657216;mso-position-horizontal:center;mso-position-horizontal-relative:margin;mso-position-vertical:center;mso-position-vertical-relative:margin" o:allowincell="f" fillcolor="silver" stroked="f">
          <v:textpath style="font-family:&quot;Times New Roman&quot;;font-size:1pt" string="Lab #5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7E4F78"/>
    <w:multiLevelType w:val="hybridMultilevel"/>
    <w:tmpl w:val="002600A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379724E"/>
    <w:multiLevelType w:val="hybridMultilevel"/>
    <w:tmpl w:val="CD00FE3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2D539ED"/>
    <w:multiLevelType w:val="hybridMultilevel"/>
    <w:tmpl w:val="9BA0ED7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9E8531A"/>
    <w:multiLevelType w:val="hybridMultilevel"/>
    <w:tmpl w:val="C3F40C5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5D96113D"/>
    <w:multiLevelType w:val="hybridMultilevel"/>
    <w:tmpl w:val="F74CC40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25C3A"/>
    <w:rsid w:val="000603CB"/>
    <w:rsid w:val="000919FB"/>
    <w:rsid w:val="002543C2"/>
    <w:rsid w:val="002A72C9"/>
    <w:rsid w:val="003D37F1"/>
    <w:rsid w:val="005006A1"/>
    <w:rsid w:val="00511164"/>
    <w:rsid w:val="00546E06"/>
    <w:rsid w:val="0056456F"/>
    <w:rsid w:val="00570ECB"/>
    <w:rsid w:val="00583ABA"/>
    <w:rsid w:val="005C673E"/>
    <w:rsid w:val="0062087A"/>
    <w:rsid w:val="00633D52"/>
    <w:rsid w:val="0069150D"/>
    <w:rsid w:val="006B26BB"/>
    <w:rsid w:val="006D14CC"/>
    <w:rsid w:val="00715AA1"/>
    <w:rsid w:val="00760ECF"/>
    <w:rsid w:val="007B17AE"/>
    <w:rsid w:val="007F3014"/>
    <w:rsid w:val="00813867"/>
    <w:rsid w:val="00825C3A"/>
    <w:rsid w:val="008B2090"/>
    <w:rsid w:val="00963E52"/>
    <w:rsid w:val="00976F65"/>
    <w:rsid w:val="009810D2"/>
    <w:rsid w:val="00984E34"/>
    <w:rsid w:val="009F5D82"/>
    <w:rsid w:val="00AB2D3C"/>
    <w:rsid w:val="00AD0CB6"/>
    <w:rsid w:val="00B12EBC"/>
    <w:rsid w:val="00B31E6D"/>
    <w:rsid w:val="00C01395"/>
    <w:rsid w:val="00C06F4B"/>
    <w:rsid w:val="00C34681"/>
    <w:rsid w:val="00D44D60"/>
    <w:rsid w:val="00D65987"/>
    <w:rsid w:val="00D664DB"/>
    <w:rsid w:val="00D929EE"/>
    <w:rsid w:val="00ED6658"/>
    <w:rsid w:val="00F007C6"/>
    <w:rsid w:val="00F76B59"/>
    <w:rsid w:val="00F86DF8"/>
    <w:rsid w:val="00FB32EF"/>
    <w:rsid w:val="00FB4C80"/>
    <w:rsid w:val="00FC2D85"/>
    <w:rsid w:val="00FE4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."/>
  <w:listSeparator w:val=","/>
  <w14:docId w14:val="38A3C648"/>
  <w15:docId w15:val="{8CE0FF23-096C-49DB-B2F9-61938E3E9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F5D82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D14C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D14CC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59"/>
    <w:rsid w:val="00976F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607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42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Dean\Application%20Data\Microsoft\Templates\Visual%20Basic%20Lab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/>
</file>

<file path=customXml/itemProps1.xml><?xml version="1.0" encoding="utf-8"?>
<ds:datastoreItem xmlns:ds="http://schemas.openxmlformats.org/officeDocument/2006/customXml" ds:itemID="{E008ADE7-B6B3-4150-973B-A097380D94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Visual Basic Lab.dot</Template>
  <TotalTime>25</TotalTime>
  <Pages>1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C++ Lab</vt:lpstr>
    </vt:vector>
  </TitlesOfParts>
  <Company>BGSU</Company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C++ Lab</dc:title>
  <dc:subject>Computer Science</dc:subject>
  <dc:creator>Jadwiga A. Carlson</dc:creator>
  <cp:keywords>Lab</cp:keywords>
  <cp:lastModifiedBy>Sidney Sanders</cp:lastModifiedBy>
  <cp:revision>14</cp:revision>
  <cp:lastPrinted>2015-02-25T20:16:00Z</cp:lastPrinted>
  <dcterms:created xsi:type="dcterms:W3CDTF">2015-01-01T20:17:00Z</dcterms:created>
  <dcterms:modified xsi:type="dcterms:W3CDTF">2019-03-12T03:47:00Z</dcterms:modified>
</cp:coreProperties>
</file>