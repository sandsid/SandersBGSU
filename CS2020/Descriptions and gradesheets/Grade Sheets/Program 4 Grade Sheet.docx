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65CCA" w14:textId="77777777" w:rsidR="00583ABA" w:rsidRPr="00760ECF" w:rsidRDefault="00044073" w:rsidP="00633D52">
      <w:pPr>
        <w:ind w:left="360"/>
        <w:jc w:val="center"/>
      </w:pPr>
      <w:r>
        <w:t>P R O G R A M  4</w:t>
      </w:r>
      <w:r w:rsidR="00633D52" w:rsidRPr="00760ECF">
        <w:t xml:space="preserve">     G  R  A  D  I  N  G       S  H  E  </w:t>
      </w:r>
      <w:proofErr w:type="spellStart"/>
      <w:r w:rsidR="00633D52" w:rsidRPr="00760ECF">
        <w:t>E</w:t>
      </w:r>
      <w:proofErr w:type="spellEnd"/>
      <w:r w:rsidR="00633D52" w:rsidRPr="00760ECF">
        <w:t xml:space="preserve">  T</w:t>
      </w:r>
    </w:p>
    <w:p w14:paraId="33A2975C" w14:textId="77777777" w:rsidR="00633D52" w:rsidRDefault="00633D52" w:rsidP="00633D52">
      <w:pPr>
        <w:ind w:left="360"/>
        <w:jc w:val="center"/>
        <w:rPr>
          <w:u w:val="single"/>
        </w:rPr>
      </w:pPr>
    </w:p>
    <w:p w14:paraId="7F958680" w14:textId="77777777" w:rsidR="00760ECF" w:rsidRDefault="002543C2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D42517" wp14:editId="0F9FAE23">
                <wp:simplePos x="0" y="0"/>
                <wp:positionH relativeFrom="column">
                  <wp:posOffset>7620</wp:posOffset>
                </wp:positionH>
                <wp:positionV relativeFrom="paragraph">
                  <wp:posOffset>106680</wp:posOffset>
                </wp:positionV>
                <wp:extent cx="6057900" cy="0"/>
                <wp:effectExtent l="17145" t="11430" r="11430" b="1714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E1F84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8.4pt" to="47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O0A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" strokeweight="1.75pt"/>
            </w:pict>
          </mc:Fallback>
        </mc:AlternateContent>
      </w:r>
    </w:p>
    <w:p w14:paraId="2655D3CA" w14:textId="77777777" w:rsidR="00633D52" w:rsidRDefault="00633D52" w:rsidP="00633D52">
      <w:pPr>
        <w:ind w:left="360"/>
        <w:jc w:val="center"/>
        <w:rPr>
          <w:u w:val="single"/>
        </w:rPr>
      </w:pPr>
    </w:p>
    <w:p w14:paraId="45AAA674" w14:textId="77777777" w:rsidR="00044073" w:rsidRDefault="00044073" w:rsidP="00044073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E832D4" wp14:editId="15F2DF1C">
                <wp:simplePos x="0" y="0"/>
                <wp:positionH relativeFrom="column">
                  <wp:posOffset>718820</wp:posOffset>
                </wp:positionH>
                <wp:positionV relativeFrom="paragraph">
                  <wp:posOffset>152400</wp:posOffset>
                </wp:positionV>
                <wp:extent cx="3464560" cy="325120"/>
                <wp:effectExtent l="13970" t="11430" r="762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456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97544" w14:textId="1220585C" w:rsidR="00044073" w:rsidRDefault="0070091B" w:rsidP="00044073">
                            <w:r>
                              <w:t>Sidney Sanders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E832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6pt;margin-top:12pt;width:272.8pt;height:2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">
                <v:textbox>
                  <w:txbxContent>
                    <w:p w14:paraId="54097544" w14:textId="1220585C" w:rsidR="00044073" w:rsidRDefault="0070091B" w:rsidP="00044073">
                      <w:r>
                        <w:t>Sidney Sanders</w:t>
                      </w:r>
                    </w:p>
                  </w:txbxContent>
                </v:textbox>
              </v:shape>
            </w:pict>
          </mc:Fallback>
        </mc:AlternateContent>
      </w:r>
    </w:p>
    <w:p w14:paraId="3EC08137" w14:textId="77777777" w:rsidR="00044073" w:rsidRDefault="00044073" w:rsidP="00044073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Name: </w:t>
      </w:r>
    </w:p>
    <w:p w14:paraId="7A29E2FC" w14:textId="77777777" w:rsidR="00044073" w:rsidRDefault="00044073" w:rsidP="00044073">
      <w:pPr>
        <w:rPr>
          <w:rFonts w:ascii="Courier New" w:hAnsi="Courier New"/>
        </w:rPr>
      </w:pPr>
    </w:p>
    <w:p w14:paraId="33F5CCBE" w14:textId="77777777" w:rsidR="00044073" w:rsidRDefault="00044073" w:rsidP="00044073">
      <w:pPr>
        <w:rPr>
          <w:rFonts w:ascii="Courier New" w:hAns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6604D3" wp14:editId="61D3C959">
                <wp:simplePos x="0" y="0"/>
                <wp:positionH relativeFrom="column">
                  <wp:posOffset>2059940</wp:posOffset>
                </wp:positionH>
                <wp:positionV relativeFrom="paragraph">
                  <wp:posOffset>129540</wp:posOffset>
                </wp:positionV>
                <wp:extent cx="2123440" cy="325120"/>
                <wp:effectExtent l="12065" t="13970" r="7620" b="133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2A3AD" w14:textId="2E29643E" w:rsidR="00044073" w:rsidRDefault="0070091B" w:rsidP="00044073">
                            <w:r>
                              <w:t>1003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604D3" id="Text Box 3" o:spid="_x0000_s1027" type="#_x0000_t202" style="position:absolute;margin-left:162.2pt;margin-top:10.2pt;width:167.2pt;height:25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">
                <v:textbox>
                  <w:txbxContent>
                    <w:p w14:paraId="22B2A3AD" w14:textId="2E29643E" w:rsidR="00044073" w:rsidRDefault="0070091B" w:rsidP="00044073">
                      <w:r>
                        <w:t>1003</w:t>
                      </w:r>
                    </w:p>
                  </w:txbxContent>
                </v:textbox>
              </v:shape>
            </w:pict>
          </mc:Fallback>
        </mc:AlternateContent>
      </w:r>
    </w:p>
    <w:p w14:paraId="77BC5DC7" w14:textId="77777777" w:rsidR="00044073" w:rsidRDefault="00044073" w:rsidP="00044073">
      <w:pPr>
        <w:rPr>
          <w:rFonts w:ascii="Courier New" w:hAnsi="Courier New"/>
        </w:rPr>
      </w:pPr>
      <w:r>
        <w:rPr>
          <w:rFonts w:ascii="Courier New" w:hAnsi="Courier New"/>
        </w:rPr>
        <w:t xml:space="preserve">CS2020-section number </w:t>
      </w:r>
    </w:p>
    <w:p w14:paraId="10668372" w14:textId="77777777" w:rsidR="006D14CC" w:rsidRDefault="006D14CC" w:rsidP="00760ECF">
      <w:pPr>
        <w:rPr>
          <w:rFonts w:ascii="Courier New" w:hAnsi="Courier New" w:cs="Courier New"/>
        </w:rPr>
      </w:pPr>
      <w:bookmarkStart w:id="0" w:name="_GoBack"/>
      <w:bookmarkEnd w:id="0"/>
    </w:p>
    <w:p w14:paraId="47CD7279" w14:textId="77777777" w:rsidR="006D14CC" w:rsidRDefault="006D14CC" w:rsidP="00760ECF">
      <w:pPr>
        <w:rPr>
          <w:rFonts w:ascii="Courier New" w:hAnsi="Courier New" w:cs="Courier New"/>
        </w:rPr>
      </w:pPr>
    </w:p>
    <w:p w14:paraId="2FAD5F6E" w14:textId="77777777" w:rsidR="00044073" w:rsidRPr="00AE0221" w:rsidRDefault="00044073" w:rsidP="00044073">
      <w:pPr>
        <w:ind w:left="720" w:hanging="720"/>
        <w:rPr>
          <w:rFonts w:ascii="Courier New" w:hAnsi="Courier New"/>
          <w:b/>
        </w:rPr>
      </w:pPr>
      <w:r>
        <w:rPr>
          <w:b/>
        </w:rPr>
        <w:t>Required portion:</w:t>
      </w:r>
    </w:p>
    <w:p w14:paraId="2932BFC7" w14:textId="77777777" w:rsidR="00760ECF" w:rsidRDefault="00760ECF" w:rsidP="00760ECF"/>
    <w:p w14:paraId="1AF3ED58" w14:textId="77777777" w:rsidR="009F5D82" w:rsidRDefault="009F5D82" w:rsidP="00760ECF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>
        <w:t xml:space="preserve">Grade sheet filled out and </w:t>
      </w:r>
      <w:r w:rsidR="00044073">
        <w:t>uploaded to Canvas</w:t>
      </w:r>
      <w:r w:rsidR="00CB3D49">
        <w:t>.</w:t>
      </w:r>
    </w:p>
    <w:p w14:paraId="1AE4F75A" w14:textId="77777777" w:rsidR="007E1EBD" w:rsidRDefault="007E1EBD" w:rsidP="00760ECF"/>
    <w:p w14:paraId="5CF1FBE1" w14:textId="77777777" w:rsidR="007E1EBD" w:rsidRDefault="007E1EBD" w:rsidP="007E1EBD">
      <w:pPr>
        <w:ind w:left="1440" w:hanging="1440"/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/3</w:t>
      </w:r>
      <w:r>
        <w:rPr>
          <w:rFonts w:ascii="Courier New" w:hAnsi="Courier New" w:cs="Courier New"/>
        </w:rPr>
        <w:tab/>
      </w:r>
      <w:r>
        <w:t>Good program style is demonstrated (identifier names, function names, documentation, white-space, indentation and alignment)</w:t>
      </w:r>
      <w:r w:rsidR="00CB3D49">
        <w:t>.</w:t>
      </w:r>
    </w:p>
    <w:p w14:paraId="4A58CBD1" w14:textId="77777777" w:rsidR="00044073" w:rsidRDefault="00044073" w:rsidP="007E1EBD">
      <w:pPr>
        <w:ind w:left="1440" w:hanging="1440"/>
      </w:pPr>
    </w:p>
    <w:p w14:paraId="4B8FEC0A" w14:textId="77777777" w:rsidR="00044073" w:rsidRDefault="00044073" w:rsidP="00044073">
      <w:pPr>
        <w:ind w:left="1440" w:hanging="1440"/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/3</w:t>
      </w:r>
      <w:r>
        <w:rPr>
          <w:rFonts w:ascii="Courier New" w:hAnsi="Courier New" w:cs="Courier New"/>
        </w:rPr>
        <w:tab/>
      </w:r>
      <w:r>
        <w:t>Documentation header at the top of the source file</w:t>
      </w:r>
      <w:r w:rsidR="00CB3D49">
        <w:t xml:space="preserve"> and</w:t>
      </w:r>
      <w:r>
        <w:t xml:space="preserve"> all functions contain documentation headers</w:t>
      </w:r>
      <w:r w:rsidR="00CB3D49">
        <w:t>.</w:t>
      </w:r>
    </w:p>
    <w:p w14:paraId="6B5F10AD" w14:textId="77777777" w:rsidR="00760ECF" w:rsidRPr="00760ECF" w:rsidRDefault="00760ECF" w:rsidP="00760ECF">
      <w:pPr>
        <w:rPr>
          <w:rFonts w:ascii="Courier New" w:hAnsi="Courier New" w:cs="Courier New"/>
        </w:rPr>
      </w:pPr>
    </w:p>
    <w:p w14:paraId="390F9CE8" w14:textId="77777777" w:rsidR="009F5D82" w:rsidRDefault="006D14CC" w:rsidP="007E1EBD">
      <w:pPr>
        <w:ind w:left="1440" w:hanging="1440"/>
      </w:pPr>
      <w:r w:rsidRPr="006D14CC">
        <w:rPr>
          <w:rFonts w:ascii="Courier New" w:hAnsi="Courier New" w:cs="Courier New"/>
        </w:rPr>
        <w:t>___</w:t>
      </w:r>
      <w:r w:rsidR="00FB32EF"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 w:rsidR="007E1EBD">
        <w:t>Photo file contains all specified commands and required files are in your class directory at the time of collection</w:t>
      </w:r>
      <w:r w:rsidR="00CB3D49">
        <w:t>.</w:t>
      </w:r>
    </w:p>
    <w:p w14:paraId="27034507" w14:textId="77777777" w:rsidR="007E1EBD" w:rsidRDefault="007E1EBD" w:rsidP="007E1EBD">
      <w:pPr>
        <w:ind w:left="1440" w:hanging="1440"/>
      </w:pPr>
    </w:p>
    <w:p w14:paraId="437BE1BA" w14:textId="77777777" w:rsidR="009F5D82" w:rsidRPr="009F5D82" w:rsidRDefault="009F5D82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7E1EBD">
        <w:rPr>
          <w:rFonts w:ascii="Courier New" w:hAnsi="Courier New" w:cs="Courier New"/>
        </w:rPr>
        <w:t>/3</w:t>
      </w:r>
      <w:r>
        <w:rPr>
          <w:rFonts w:ascii="Courier New" w:hAnsi="Courier New" w:cs="Courier New"/>
        </w:rPr>
        <w:tab/>
      </w:r>
      <w:r w:rsidR="00044073">
        <w:t>All memory is deallocated as needed</w:t>
      </w:r>
      <w:r w:rsidR="00CB3D49">
        <w:t>.</w:t>
      </w:r>
    </w:p>
    <w:p w14:paraId="028F81A7" w14:textId="77777777" w:rsidR="006D14CC" w:rsidRDefault="006D14CC" w:rsidP="00760ECF"/>
    <w:p w14:paraId="566D986B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044073">
        <w:rPr>
          <w:rFonts w:ascii="Courier New" w:hAnsi="Courier New" w:cs="Courier New"/>
        </w:rPr>
        <w:t>7</w:t>
      </w:r>
      <w:r w:rsidR="006D14CC">
        <w:rPr>
          <w:rFonts w:ascii="Courier New" w:hAnsi="Courier New" w:cs="Courier New"/>
        </w:rPr>
        <w:tab/>
      </w:r>
      <w:r w:rsidR="001B56EE" w:rsidRPr="001B56EE">
        <w:t>F</w:t>
      </w:r>
      <w:r w:rsidR="001B56EE">
        <w:t>ollowing f</w:t>
      </w:r>
      <w:r w:rsidR="001B56EE" w:rsidRPr="001B56EE">
        <w:t>unctions implemented and working correctly</w:t>
      </w:r>
      <w:r w:rsidR="00CB3D49">
        <w:t>.</w:t>
      </w:r>
    </w:p>
    <w:p w14:paraId="457D15EB" w14:textId="77777777" w:rsidR="006D14CC" w:rsidRDefault="006D14CC" w:rsidP="00760ECF">
      <w:pPr>
        <w:rPr>
          <w:rFonts w:ascii="Courier New" w:hAnsi="Courier New" w:cs="Courier New"/>
        </w:rPr>
      </w:pPr>
    </w:p>
    <w:p w14:paraId="6ABEA911" w14:textId="77777777" w:rsidR="007E1EBD" w:rsidRDefault="007E1EBD" w:rsidP="00044073"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___ / </w:t>
      </w:r>
      <w:r w:rsidR="001B56E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proofErr w:type="spellStart"/>
      <w:r w:rsidR="001B56EE">
        <w:rPr>
          <w:i/>
        </w:rPr>
        <w:t>createList</w:t>
      </w:r>
      <w:proofErr w:type="spellEnd"/>
      <w:r w:rsidR="001B56EE">
        <w:rPr>
          <w:i/>
        </w:rPr>
        <w:t xml:space="preserve"> </w:t>
      </w:r>
      <w:r>
        <w:t xml:space="preserve"> </w:t>
      </w:r>
    </w:p>
    <w:p w14:paraId="2F68E311" w14:textId="77777777" w:rsidR="001B56EE" w:rsidRDefault="007E1EBD" w:rsidP="00044073"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___ / </w:t>
      </w:r>
      <w:r w:rsidR="001B56EE">
        <w:rPr>
          <w:rFonts w:ascii="Courier New" w:hAnsi="Courier New" w:cs="Courier New"/>
        </w:rPr>
        <w:t xml:space="preserve">1 </w:t>
      </w:r>
      <w:proofErr w:type="spellStart"/>
      <w:r w:rsidR="001B56EE">
        <w:rPr>
          <w:i/>
        </w:rPr>
        <w:t>appendGift</w:t>
      </w:r>
      <w:proofErr w:type="spellEnd"/>
      <w:r w:rsidR="001B56EE">
        <w:rPr>
          <w:i/>
        </w:rPr>
        <w:t xml:space="preserve"> </w:t>
      </w:r>
      <w:r w:rsidR="00E737F8">
        <w:t xml:space="preserve"> </w:t>
      </w:r>
    </w:p>
    <w:p w14:paraId="65DBE09C" w14:textId="77777777" w:rsidR="001B56EE" w:rsidRDefault="001B56EE" w:rsidP="00044073">
      <w:pPr>
        <w:ind w:left="720" w:firstLine="720"/>
      </w:pPr>
      <w:r>
        <w:rPr>
          <w:rFonts w:ascii="Courier New" w:hAnsi="Courier New" w:cs="Courier New"/>
        </w:rPr>
        <w:t xml:space="preserve">___ / 1 </w:t>
      </w:r>
      <w:proofErr w:type="spellStart"/>
      <w:r>
        <w:rPr>
          <w:i/>
        </w:rPr>
        <w:t>insertNice</w:t>
      </w:r>
      <w:proofErr w:type="spellEnd"/>
      <w:r>
        <w:rPr>
          <w:i/>
        </w:rPr>
        <w:t xml:space="preserve"> </w:t>
      </w:r>
      <w:r>
        <w:t xml:space="preserve"> </w:t>
      </w:r>
    </w:p>
    <w:p w14:paraId="3F44ADEB" w14:textId="77777777" w:rsidR="001B56EE" w:rsidRDefault="001B56EE" w:rsidP="00044073">
      <w:pPr>
        <w:ind w:left="720" w:firstLine="720"/>
      </w:pPr>
      <w:r>
        <w:rPr>
          <w:rFonts w:ascii="Courier New" w:hAnsi="Courier New" w:cs="Courier New"/>
        </w:rPr>
        <w:t xml:space="preserve">___ / 1 </w:t>
      </w:r>
      <w:proofErr w:type="spellStart"/>
      <w:r>
        <w:rPr>
          <w:i/>
        </w:rPr>
        <w:t>printGifts</w:t>
      </w:r>
      <w:proofErr w:type="spellEnd"/>
      <w:r>
        <w:rPr>
          <w:i/>
        </w:rPr>
        <w:t xml:space="preserve"> </w:t>
      </w:r>
      <w:r>
        <w:t xml:space="preserve"> </w:t>
      </w:r>
    </w:p>
    <w:p w14:paraId="48D0E3C4" w14:textId="77777777" w:rsidR="00044073" w:rsidRDefault="001B56EE" w:rsidP="00044073">
      <w:pPr>
        <w:ind w:left="720" w:firstLine="720"/>
      </w:pPr>
      <w:r>
        <w:rPr>
          <w:rFonts w:ascii="Courier New" w:hAnsi="Courier New" w:cs="Courier New"/>
        </w:rPr>
        <w:t xml:space="preserve">___ / 1 </w:t>
      </w:r>
      <w:proofErr w:type="spellStart"/>
      <w:r>
        <w:rPr>
          <w:i/>
        </w:rPr>
        <w:t>printNiceList</w:t>
      </w:r>
      <w:proofErr w:type="spellEnd"/>
      <w:r>
        <w:rPr>
          <w:i/>
        </w:rPr>
        <w:t xml:space="preserve"> </w:t>
      </w:r>
      <w:r>
        <w:t xml:space="preserve"> </w:t>
      </w:r>
    </w:p>
    <w:p w14:paraId="10BEB66A" w14:textId="77777777" w:rsidR="00044073" w:rsidRDefault="00044073" w:rsidP="00044073">
      <w:pPr>
        <w:ind w:left="720" w:firstLine="720"/>
      </w:pPr>
      <w:r>
        <w:rPr>
          <w:rFonts w:ascii="Courier New" w:hAnsi="Courier New" w:cs="Courier New"/>
        </w:rPr>
        <w:t xml:space="preserve">___ / 1 </w:t>
      </w:r>
      <w:proofErr w:type="spellStart"/>
      <w:r>
        <w:rPr>
          <w:i/>
        </w:rPr>
        <w:t>destroyGiftList</w:t>
      </w:r>
      <w:proofErr w:type="spellEnd"/>
      <w:r>
        <w:rPr>
          <w:i/>
        </w:rPr>
        <w:t xml:space="preserve"> </w:t>
      </w:r>
      <w:r>
        <w:t xml:space="preserve"> </w:t>
      </w:r>
    </w:p>
    <w:p w14:paraId="7F68BCAC" w14:textId="77777777" w:rsidR="00044073" w:rsidRDefault="00044073" w:rsidP="00044073">
      <w:pPr>
        <w:ind w:left="720" w:firstLine="720"/>
      </w:pPr>
      <w:r>
        <w:rPr>
          <w:rFonts w:ascii="Courier New" w:hAnsi="Courier New" w:cs="Courier New"/>
        </w:rPr>
        <w:t xml:space="preserve">___ / 1 </w:t>
      </w:r>
      <w:proofErr w:type="spellStart"/>
      <w:r>
        <w:rPr>
          <w:i/>
        </w:rPr>
        <w:t>destroyNiceList</w:t>
      </w:r>
      <w:proofErr w:type="spellEnd"/>
      <w:r>
        <w:rPr>
          <w:i/>
        </w:rPr>
        <w:t xml:space="preserve"> </w:t>
      </w:r>
      <w:r>
        <w:t xml:space="preserve"> </w:t>
      </w:r>
    </w:p>
    <w:p w14:paraId="701B0D37" w14:textId="77777777" w:rsidR="00044073" w:rsidRDefault="00044073" w:rsidP="001B56EE">
      <w:pPr>
        <w:ind w:left="720" w:firstLine="720"/>
      </w:pPr>
    </w:p>
    <w:p w14:paraId="58D6E533" w14:textId="77777777" w:rsidR="00044073" w:rsidRDefault="00044073" w:rsidP="00044073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>
        <w:t xml:space="preserve">Enumerated type is utilized to check </w:t>
      </w:r>
      <w:r w:rsidRPr="00CB3D49">
        <w:rPr>
          <w:b/>
        </w:rPr>
        <w:t>menu</w:t>
      </w:r>
      <w:r>
        <w:t xml:space="preserve"> option selected by user</w:t>
      </w:r>
      <w:r w:rsidR="00CB3D49">
        <w:t>.</w:t>
      </w:r>
    </w:p>
    <w:p w14:paraId="4723B6DC" w14:textId="77777777" w:rsidR="00044073" w:rsidRDefault="00044073" w:rsidP="00044073"/>
    <w:p w14:paraId="402AEDE3" w14:textId="77777777" w:rsidR="00CB3D49" w:rsidRDefault="00CB3D49" w:rsidP="00044073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 w:rsidRPr="00CB3D49">
        <w:t xml:space="preserve">Menu function should validate range entered by the user and catch if user enters </w:t>
      </w:r>
      <w:r>
        <w:tab/>
      </w:r>
      <w:r>
        <w:tab/>
      </w:r>
      <w:r>
        <w:tab/>
      </w:r>
      <w:r w:rsidRPr="00CB3D49">
        <w:t>“three” instead</w:t>
      </w:r>
      <w:r>
        <w:t xml:space="preserve"> of 3. Do while loop should be used in this function.</w:t>
      </w:r>
    </w:p>
    <w:p w14:paraId="49F500BF" w14:textId="77777777" w:rsidR="00CB3D49" w:rsidRDefault="00CB3D49" w:rsidP="00044073">
      <w:pPr>
        <w:rPr>
          <w:rFonts w:ascii="Courier New" w:hAnsi="Courier New" w:cs="Courier New"/>
        </w:rPr>
      </w:pPr>
    </w:p>
    <w:p w14:paraId="572A6CB6" w14:textId="77777777" w:rsidR="00044073" w:rsidRDefault="00044073" w:rsidP="00044073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>
        <w:t>Nodes are added in alphabetic order by name into the nice list</w:t>
      </w:r>
    </w:p>
    <w:p w14:paraId="11996D58" w14:textId="77777777" w:rsidR="00044073" w:rsidRDefault="00044073" w:rsidP="00044073"/>
    <w:p w14:paraId="460479AC" w14:textId="77777777" w:rsidR="00044073" w:rsidRDefault="00044073" w:rsidP="00044073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CB3D49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>
        <w:t xml:space="preserve">string functions </w:t>
      </w:r>
      <w:proofErr w:type="gramStart"/>
      <w:r>
        <w:t>find(</w:t>
      </w:r>
      <w:proofErr w:type="gramEnd"/>
      <w:r>
        <w:t>) and substring() are used to parse input from the input line</w:t>
      </w:r>
      <w:r w:rsidR="00CB3D49">
        <w:t xml:space="preserve"> (a </w:t>
      </w:r>
      <w:r w:rsidR="00CB3D49">
        <w:tab/>
      </w:r>
      <w:r w:rsidR="00CB3D49">
        <w:tab/>
        <w:t>separate function should implement this).</w:t>
      </w:r>
    </w:p>
    <w:p w14:paraId="34BC97DF" w14:textId="77777777" w:rsidR="00044073" w:rsidRPr="006D14CC" w:rsidRDefault="00044073" w:rsidP="000440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B O N U S </w:t>
      </w:r>
    </w:p>
    <w:p w14:paraId="421B1E6D" w14:textId="77777777" w:rsidR="00610CE9" w:rsidRDefault="00610CE9" w:rsidP="00044073">
      <w:pPr>
        <w:rPr>
          <w:rFonts w:ascii="Courier New" w:hAnsi="Courier New" w:cs="Courier New"/>
        </w:rPr>
      </w:pPr>
    </w:p>
    <w:p w14:paraId="256B2254" w14:textId="77777777" w:rsidR="00044073" w:rsidRPr="00CB3D49" w:rsidRDefault="00044073" w:rsidP="00044073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/5</w:t>
      </w:r>
      <w:r>
        <w:rPr>
          <w:rFonts w:ascii="Courier New" w:hAnsi="Courier New" w:cs="Courier New"/>
        </w:rPr>
        <w:tab/>
      </w:r>
      <w:r w:rsidRPr="00CB3D49">
        <w:t>Ability to remove a child from the list &amp; ability to add child with gifts to the list</w:t>
      </w:r>
    </w:p>
    <w:p w14:paraId="1A10A51E" w14:textId="77777777" w:rsidR="00044073" w:rsidRPr="00CB3D49" w:rsidRDefault="00044073" w:rsidP="00044073">
      <w:r w:rsidRPr="00CB3D49">
        <w:tab/>
      </w:r>
      <w:r w:rsidRPr="00CB3D49">
        <w:tab/>
        <w:t>Memory deallocated for removed node, new memory allocated for new child,</w:t>
      </w:r>
    </w:p>
    <w:p w14:paraId="0B9B3702" w14:textId="77777777" w:rsidR="00044073" w:rsidRPr="00CB3D49" w:rsidRDefault="00044073" w:rsidP="00044073">
      <w:r w:rsidRPr="00CB3D49">
        <w:tab/>
      </w:r>
      <w:r w:rsidRPr="00CB3D49">
        <w:tab/>
        <w:t xml:space="preserve">User input read as a single line of input and then parsed out (reuse already existing </w:t>
      </w:r>
      <w:r w:rsidRPr="00CB3D49">
        <w:tab/>
      </w:r>
      <w:r w:rsidRPr="00CB3D49">
        <w:tab/>
        <w:t>code for data parsing).</w:t>
      </w:r>
    </w:p>
    <w:p w14:paraId="5C9A09A9" w14:textId="77777777" w:rsidR="00044073" w:rsidRPr="006D14CC" w:rsidRDefault="00044073" w:rsidP="00044073">
      <w:pPr>
        <w:rPr>
          <w:rFonts w:ascii="Courier New" w:hAnsi="Courier New" w:cs="Courier New"/>
        </w:rPr>
      </w:pPr>
    </w:p>
    <w:p w14:paraId="1C71929B" w14:textId="77777777" w:rsidR="006D14CC" w:rsidRDefault="006D14CC" w:rsidP="00760ECF">
      <w:pPr>
        <w:rPr>
          <w:rFonts w:ascii="Courier New" w:hAnsi="Courier New" w:cs="Courier New"/>
        </w:rPr>
      </w:pPr>
    </w:p>
    <w:p w14:paraId="4C120199" w14:textId="77777777" w:rsidR="00044073" w:rsidRPr="00961CFD" w:rsidRDefault="00044073" w:rsidP="00044073">
      <w:pPr>
        <w:ind w:left="720" w:hanging="720"/>
      </w:pPr>
      <w:r>
        <w:t>___</w:t>
      </w:r>
      <w:proofErr w:type="gramStart"/>
      <w:r>
        <w:t>_  /</w:t>
      </w:r>
      <w:proofErr w:type="gramEnd"/>
      <w:r>
        <w:t xml:space="preserve"> [ 30 pts ] </w:t>
      </w:r>
      <w:r w:rsidRPr="00AE0221">
        <w:rPr>
          <w:b/>
        </w:rPr>
        <w:t>Total Points Earned</w:t>
      </w:r>
    </w:p>
    <w:p w14:paraId="69D43ABF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0DDEAE5F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963E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5C832" w14:textId="77777777" w:rsidR="0033799E" w:rsidRDefault="0033799E">
      <w:r>
        <w:separator/>
      </w:r>
    </w:p>
  </w:endnote>
  <w:endnote w:type="continuationSeparator" w:id="0">
    <w:p w14:paraId="47E10685" w14:textId="77777777" w:rsidR="0033799E" w:rsidRDefault="00337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3BCCA" w14:textId="77777777" w:rsidR="00044073" w:rsidRDefault="00044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C4E0E" w14:textId="77777777" w:rsidR="009F5D82" w:rsidRDefault="009F5D82" w:rsidP="00760ECF">
    <w:pPr>
      <w:pStyle w:val="Footer"/>
    </w:pPr>
    <w:r>
      <w:t>Instructor: Carlson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60023" w14:textId="77777777" w:rsidR="00044073" w:rsidRDefault="00044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5ABEC" w14:textId="77777777" w:rsidR="0033799E" w:rsidRDefault="0033799E">
      <w:r>
        <w:separator/>
      </w:r>
    </w:p>
  </w:footnote>
  <w:footnote w:type="continuationSeparator" w:id="0">
    <w:p w14:paraId="7BE3E638" w14:textId="77777777" w:rsidR="0033799E" w:rsidRDefault="00337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64623" w14:textId="77777777" w:rsidR="0069150D" w:rsidRDefault="0033799E">
    <w:pPr>
      <w:pStyle w:val="Header"/>
    </w:pPr>
    <w:r>
      <w:rPr>
        <w:noProof/>
      </w:rPr>
      <w:pict w14:anchorId="0475C0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78848" o:spid="_x0000_s2050" type="#_x0000_t136" style="position:absolute;margin-left:0;margin-top:0;width:576.4pt;height:96.05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 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1EEC2" w14:textId="77777777" w:rsidR="009F5D82" w:rsidRDefault="0033799E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3464CC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78849" o:spid="_x0000_s2051" type="#_x0000_t136" style="position:absolute;margin-left:0;margin-top:0;width:576.4pt;height:96.05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 4"/>
          <w10:wrap anchorx="margin" anchory="margin"/>
        </v:shape>
      </w:pict>
    </w:r>
    <w:r w:rsidR="00044073">
      <w:t>30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92099" w14:textId="77777777" w:rsidR="0069150D" w:rsidRDefault="0033799E">
    <w:pPr>
      <w:pStyle w:val="Header"/>
    </w:pPr>
    <w:r>
      <w:rPr>
        <w:noProof/>
      </w:rPr>
      <w:pict w14:anchorId="1A052F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78847" o:spid="_x0000_s2049" type="#_x0000_t136" style="position:absolute;margin-left:0;margin-top:0;width:576.4pt;height:96.05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 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0MDUztTQxNLEwMrFU0lEKTi0uzszPAykwrAUAzYifJywAAAA="/>
  </w:docVars>
  <w:rsids>
    <w:rsidRoot w:val="00825C3A"/>
    <w:rsid w:val="00044073"/>
    <w:rsid w:val="00073A5F"/>
    <w:rsid w:val="000919FB"/>
    <w:rsid w:val="001B56EE"/>
    <w:rsid w:val="002543C2"/>
    <w:rsid w:val="002A72C9"/>
    <w:rsid w:val="0033799E"/>
    <w:rsid w:val="005006A1"/>
    <w:rsid w:val="00511164"/>
    <w:rsid w:val="0056456F"/>
    <w:rsid w:val="00570ECB"/>
    <w:rsid w:val="00583ABA"/>
    <w:rsid w:val="005C673E"/>
    <w:rsid w:val="00610CE9"/>
    <w:rsid w:val="0062087A"/>
    <w:rsid w:val="00633D52"/>
    <w:rsid w:val="0069150D"/>
    <w:rsid w:val="006B26BB"/>
    <w:rsid w:val="006D14CC"/>
    <w:rsid w:val="0070091B"/>
    <w:rsid w:val="00760ECF"/>
    <w:rsid w:val="007E1EBD"/>
    <w:rsid w:val="007F3014"/>
    <w:rsid w:val="00813867"/>
    <w:rsid w:val="00825C3A"/>
    <w:rsid w:val="00963E52"/>
    <w:rsid w:val="00984E34"/>
    <w:rsid w:val="009F5D82"/>
    <w:rsid w:val="00AB2D3C"/>
    <w:rsid w:val="00AB3E80"/>
    <w:rsid w:val="00B12EBC"/>
    <w:rsid w:val="00B31E6D"/>
    <w:rsid w:val="00C01395"/>
    <w:rsid w:val="00C06F4B"/>
    <w:rsid w:val="00CB3D49"/>
    <w:rsid w:val="00D664DB"/>
    <w:rsid w:val="00D929EE"/>
    <w:rsid w:val="00E737F8"/>
    <w:rsid w:val="00ED6658"/>
    <w:rsid w:val="00F007C6"/>
    <w:rsid w:val="00F76B59"/>
    <w:rsid w:val="00F86DF8"/>
    <w:rsid w:val="00FB32EF"/>
    <w:rsid w:val="00FB4C80"/>
    <w:rsid w:val="00FC2D85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F5AE99B"/>
  <w15:docId w15:val="{CCF80A1F-1CFA-457F-951B-0CE186F7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871EB4A-A0CA-4E98-9152-89763E80A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24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Sidney Sanders</cp:lastModifiedBy>
  <cp:revision>10</cp:revision>
  <cp:lastPrinted>2015-03-12T13:43:00Z</cp:lastPrinted>
  <dcterms:created xsi:type="dcterms:W3CDTF">2015-01-01T20:18:00Z</dcterms:created>
  <dcterms:modified xsi:type="dcterms:W3CDTF">2019-03-28T03:07:00Z</dcterms:modified>
</cp:coreProperties>
</file>