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BA" w:rsidRPr="00760ECF" w:rsidRDefault="002543C2" w:rsidP="00633D52">
      <w:pPr>
        <w:ind w:left="360"/>
        <w:jc w:val="center"/>
      </w:pPr>
      <w:bookmarkStart w:id="0" w:name="_GoBack"/>
      <w:bookmarkEnd w:id="0"/>
      <w:r>
        <w:t>L A  B      4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:rsidR="00633D52" w:rsidRDefault="00633D52" w:rsidP="00633D52">
      <w:pPr>
        <w:ind w:left="360"/>
        <w:jc w:val="center"/>
        <w:rPr>
          <w:u w:val="single"/>
        </w:rPr>
      </w:pPr>
    </w:p>
    <w:p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:rsidR="006E0A96" w:rsidRDefault="006E0A96" w:rsidP="006E0A96">
      <w:pPr>
        <w:ind w:left="360"/>
        <w:jc w:val="center"/>
        <w:rPr>
          <w:u w:val="single"/>
        </w:rPr>
      </w:pPr>
    </w:p>
    <w:p w:rsidR="006E0A96" w:rsidRDefault="006E0A96" w:rsidP="006E0A96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86360</wp:posOffset>
                </wp:positionV>
                <wp:extent cx="3464560" cy="325120"/>
                <wp:effectExtent l="8255" t="6350" r="1333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96" w:rsidRDefault="006E0A96" w:rsidP="006E0A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pt;margin-top:6.8pt;width:272.8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">
                <v:textbox>
                  <w:txbxContent>
                    <w:p w:rsidR="006E0A96" w:rsidRDefault="006E0A96" w:rsidP="006E0A96"/>
                  </w:txbxContent>
                </v:textbox>
              </v:shape>
            </w:pict>
          </mc:Fallback>
        </mc:AlternateContent>
      </w:r>
    </w:p>
    <w:p w:rsidR="006E0A96" w:rsidRPr="00633D52" w:rsidRDefault="006E0A96" w:rsidP="006E0A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r w:rsidRPr="00633D52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 xml:space="preserve">    </w:t>
      </w:r>
    </w:p>
    <w:p w:rsidR="006E0A96" w:rsidRPr="00633D52" w:rsidRDefault="006E0A96" w:rsidP="006E0A96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149860</wp:posOffset>
                </wp:positionV>
                <wp:extent cx="553720" cy="325120"/>
                <wp:effectExtent l="8255" t="825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96" w:rsidRDefault="006E0A96" w:rsidP="006E0A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5.4pt;margin-top:11.8pt;width:43.6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">
                <v:textbox>
                  <w:txbxContent>
                    <w:p w:rsidR="006E0A96" w:rsidRDefault="006E0A96" w:rsidP="006E0A96"/>
                  </w:txbxContent>
                </v:textbox>
              </v:shape>
            </w:pict>
          </mc:Fallback>
        </mc:AlternateContent>
      </w:r>
    </w:p>
    <w:p w:rsidR="006E0A96" w:rsidRDefault="006E0A96" w:rsidP="006E0A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CS2020-Section: </w:t>
      </w:r>
    </w:p>
    <w:p w:rsidR="006D14CC" w:rsidRDefault="006D14CC" w:rsidP="00760ECF">
      <w:pPr>
        <w:rPr>
          <w:rFonts w:ascii="Courier New" w:hAnsi="Courier New" w:cs="Courier New"/>
        </w:rPr>
      </w:pPr>
    </w:p>
    <w:p w:rsidR="006D14CC" w:rsidRDefault="006D14CC" w:rsidP="00760ECF">
      <w:pPr>
        <w:rPr>
          <w:rFonts w:ascii="Courier New" w:hAnsi="Courier New" w:cs="Courier New"/>
        </w:rPr>
      </w:pPr>
    </w:p>
    <w:p w:rsidR="006D14CC" w:rsidRDefault="00760ECF" w:rsidP="00760ECF">
      <w:r>
        <w:t xml:space="preserve">We will grade the following items for this lab exercise. Make sure you </w:t>
      </w:r>
      <w:r w:rsidR="00AB2D3C">
        <w:t>turn</w:t>
      </w:r>
      <w:r>
        <w:t xml:space="preserve"> in </w:t>
      </w:r>
      <w:r w:rsidRPr="005006A1">
        <w:rPr>
          <w:u w:val="single"/>
        </w:rPr>
        <w:t>all required</w:t>
      </w:r>
      <w:r>
        <w:t xml:space="preserve"> parts at the </w:t>
      </w:r>
      <w:r w:rsidRPr="005006A1">
        <w:rPr>
          <w:u w:val="single"/>
        </w:rPr>
        <w:t>end</w:t>
      </w:r>
      <w:r>
        <w:t xml:space="preserve"> of th</w:t>
      </w:r>
      <w:r w:rsidR="00AB2D3C">
        <w:t>e lab time.</w:t>
      </w:r>
    </w:p>
    <w:p w:rsidR="00760ECF" w:rsidRDefault="00760ECF" w:rsidP="00760ECF"/>
    <w:p w:rsidR="009F5D82" w:rsidRDefault="009F5D82" w:rsidP="00760ECF">
      <w:r w:rsidRPr="006D14CC">
        <w:rPr>
          <w:rFonts w:ascii="Courier New" w:hAnsi="Courier New" w:cs="Courier New"/>
        </w:rPr>
        <w:t>___</w:t>
      </w:r>
      <w:r w:rsidR="00CB73BD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 xml:space="preserve">Grade sheet filled out and </w:t>
      </w:r>
      <w:r w:rsidR="006E0A96">
        <w:t>uploaded to canvas by due date/time.</w:t>
      </w:r>
    </w:p>
    <w:p w:rsidR="00760ECF" w:rsidRPr="00760ECF" w:rsidRDefault="00760ECF" w:rsidP="00760ECF">
      <w:pPr>
        <w:rPr>
          <w:rFonts w:ascii="Courier New" w:hAnsi="Courier New" w:cs="Courier New"/>
        </w:rPr>
      </w:pPr>
    </w:p>
    <w:p w:rsidR="009F5D82" w:rsidRDefault="006D14CC" w:rsidP="00CB73BD">
      <w:pPr>
        <w:ind w:left="1440" w:hanging="1440"/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FB32EF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CB73BD" w:rsidRPr="009B5E46">
        <w:rPr>
          <w:rFonts w:ascii="Times" w:hAnsi="Times"/>
          <w:sz w:val="22"/>
        </w:rPr>
        <w:t xml:space="preserve">Photo file </w:t>
      </w:r>
      <w:r w:rsidR="00CB73BD">
        <w:rPr>
          <w:rFonts w:ascii="Times" w:hAnsi="Times"/>
          <w:sz w:val="22"/>
        </w:rPr>
        <w:t xml:space="preserve">contains all commands specified, </w:t>
      </w:r>
      <w:r w:rsidR="006E0A96">
        <w:rPr>
          <w:rFonts w:ascii="Times" w:hAnsi="Times"/>
          <w:sz w:val="22"/>
        </w:rPr>
        <w:t>collected</w:t>
      </w:r>
      <w:r w:rsidR="00CB73BD" w:rsidRPr="009B5E46">
        <w:rPr>
          <w:rFonts w:ascii="Times" w:hAnsi="Times"/>
          <w:sz w:val="22"/>
        </w:rPr>
        <w:t xml:space="preserve"> files (</w:t>
      </w:r>
      <w:r w:rsidR="00CB73BD" w:rsidRPr="009B5E46">
        <w:rPr>
          <w:rFonts w:ascii="Times" w:hAnsi="Times"/>
          <w:b/>
          <w:sz w:val="22"/>
        </w:rPr>
        <w:t>lab</w:t>
      </w:r>
      <w:r w:rsidR="00CB73BD">
        <w:rPr>
          <w:rFonts w:ascii="Times" w:hAnsi="Times"/>
          <w:b/>
          <w:sz w:val="22"/>
        </w:rPr>
        <w:t>4</w:t>
      </w:r>
      <w:r w:rsidR="00CB73BD" w:rsidRPr="009B5E46">
        <w:rPr>
          <w:rFonts w:ascii="Times" w:hAnsi="Times"/>
          <w:b/>
          <w:sz w:val="22"/>
        </w:rPr>
        <w:t>.cpp, lab</w:t>
      </w:r>
      <w:r w:rsidR="00CB73BD">
        <w:rPr>
          <w:rFonts w:ascii="Times" w:hAnsi="Times"/>
          <w:b/>
          <w:sz w:val="22"/>
        </w:rPr>
        <w:t>4</w:t>
      </w:r>
      <w:r w:rsidR="00CB73BD" w:rsidRPr="009B5E46">
        <w:rPr>
          <w:rFonts w:ascii="Times" w:hAnsi="Times"/>
          <w:b/>
          <w:sz w:val="22"/>
        </w:rPr>
        <w:t>.log</w:t>
      </w:r>
      <w:r w:rsidR="00CB73BD" w:rsidRPr="009B5E46">
        <w:rPr>
          <w:rFonts w:ascii="Times" w:hAnsi="Times"/>
          <w:sz w:val="22"/>
        </w:rPr>
        <w:t>)</w:t>
      </w:r>
      <w:r w:rsidR="00CB73BD">
        <w:rPr>
          <w:rFonts w:ascii="Times" w:hAnsi="Times"/>
          <w:sz w:val="22"/>
        </w:rPr>
        <w:t xml:space="preserve"> </w:t>
      </w:r>
      <w:r w:rsidR="00CB73BD" w:rsidRPr="009B5E46">
        <w:rPr>
          <w:rFonts w:ascii="Times" w:hAnsi="Times"/>
          <w:sz w:val="22"/>
        </w:rPr>
        <w:t xml:space="preserve">in your </w:t>
      </w:r>
      <w:proofErr w:type="spellStart"/>
      <w:r w:rsidR="00757DF9">
        <w:rPr>
          <w:rFonts w:ascii="Times" w:hAnsi="Times"/>
          <w:i/>
          <w:sz w:val="22"/>
        </w:rPr>
        <w:t>BGLinux</w:t>
      </w:r>
      <w:proofErr w:type="spellEnd"/>
      <w:r w:rsidR="00757DF9">
        <w:rPr>
          <w:rFonts w:ascii="Times" w:hAnsi="Times"/>
          <w:i/>
          <w:sz w:val="22"/>
        </w:rPr>
        <w:t xml:space="preserve"> cs2020</w:t>
      </w:r>
      <w:r w:rsidR="00CB73BD">
        <w:rPr>
          <w:rFonts w:ascii="Times" w:hAnsi="Times"/>
          <w:sz w:val="22"/>
        </w:rPr>
        <w:t xml:space="preserve"> </w:t>
      </w:r>
      <w:r w:rsidR="00CB73BD" w:rsidRPr="009B5E46">
        <w:rPr>
          <w:rFonts w:ascii="Times" w:hAnsi="Times"/>
          <w:sz w:val="22"/>
        </w:rPr>
        <w:t xml:space="preserve">class </w:t>
      </w:r>
      <w:r w:rsidR="00757DF9">
        <w:rPr>
          <w:rFonts w:ascii="Times" w:hAnsi="Times"/>
          <w:sz w:val="22"/>
        </w:rPr>
        <w:t>directory</w:t>
      </w:r>
      <w:r w:rsidR="00CB73BD" w:rsidRPr="009B5E46">
        <w:rPr>
          <w:rFonts w:ascii="Times" w:hAnsi="Times"/>
          <w:sz w:val="22"/>
        </w:rPr>
        <w:t>.</w:t>
      </w:r>
    </w:p>
    <w:p w:rsidR="00CB73BD" w:rsidRDefault="00CB73BD" w:rsidP="00CB73BD">
      <w:pPr>
        <w:ind w:left="1440" w:hanging="1440"/>
      </w:pPr>
    </w:p>
    <w:p w:rsidR="00CB73BD" w:rsidRDefault="009F5D82" w:rsidP="00CB73BD">
      <w:pPr>
        <w:ind w:left="1440" w:hanging="1440"/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 w:rsidR="00CB73BD">
        <w:rPr>
          <w:sz w:val="22"/>
        </w:rPr>
        <w:t xml:space="preserve">Client structure defined </w:t>
      </w:r>
      <w:r w:rsidR="00CB73BD" w:rsidRPr="009B5E46">
        <w:rPr>
          <w:sz w:val="22"/>
        </w:rPr>
        <w:t>correctly</w:t>
      </w:r>
    </w:p>
    <w:p w:rsidR="00CB73BD" w:rsidRDefault="00CB73BD" w:rsidP="00CB73BD">
      <w:pPr>
        <w:ind w:left="1440" w:hanging="1440"/>
        <w:rPr>
          <w:sz w:val="22"/>
        </w:rPr>
      </w:pPr>
    </w:p>
    <w:p w:rsidR="00CB73BD" w:rsidRPr="009F5D82" w:rsidRDefault="00CB73BD" w:rsidP="00CB73BD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rPr>
          <w:sz w:val="22"/>
        </w:rPr>
        <w:t xml:space="preserve">Client pointer defined, </w:t>
      </w:r>
      <w:r w:rsidRPr="00E41C1A">
        <w:rPr>
          <w:i/>
          <w:sz w:val="22"/>
        </w:rPr>
        <w:t>new</w:t>
      </w:r>
      <w:r>
        <w:rPr>
          <w:sz w:val="22"/>
        </w:rPr>
        <w:t xml:space="preserve"> operator used</w:t>
      </w:r>
      <w:r w:rsidR="006E0A96">
        <w:rPr>
          <w:sz w:val="22"/>
        </w:rPr>
        <w:t xml:space="preserve">. </w:t>
      </w:r>
      <w:r>
        <w:rPr>
          <w:sz w:val="22"/>
        </w:rPr>
        <w:t>Memory de-allocated</w:t>
      </w:r>
      <w:r w:rsidR="00757DF9">
        <w:rPr>
          <w:sz w:val="22"/>
        </w:rPr>
        <w:t xml:space="preserve"> properly</w:t>
      </w:r>
      <w:r>
        <w:rPr>
          <w:sz w:val="22"/>
        </w:rPr>
        <w:t xml:space="preserve">. </w:t>
      </w:r>
    </w:p>
    <w:p w:rsidR="006D14CC" w:rsidRDefault="006D14CC" w:rsidP="00760ECF"/>
    <w:p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CB73BD">
        <w:rPr>
          <w:rFonts w:ascii="Courier New" w:hAnsi="Courier New" w:cs="Courier New"/>
        </w:rPr>
        <w:t>3</w:t>
      </w:r>
      <w:r w:rsidR="006D14CC">
        <w:rPr>
          <w:rFonts w:ascii="Courier New" w:hAnsi="Courier New" w:cs="Courier New"/>
        </w:rPr>
        <w:tab/>
      </w:r>
      <w:r w:rsidR="00CB73BD">
        <w:rPr>
          <w:sz w:val="22"/>
        </w:rPr>
        <w:t>Function to input</w:t>
      </w:r>
      <w:r w:rsidR="00CB73BD" w:rsidRPr="009B5E46">
        <w:rPr>
          <w:sz w:val="22"/>
        </w:rPr>
        <w:t xml:space="preserve"> </w:t>
      </w:r>
      <w:r w:rsidR="00CB73BD">
        <w:rPr>
          <w:sz w:val="22"/>
        </w:rPr>
        <w:t>Client data correct,</w:t>
      </w:r>
      <w:r w:rsidR="006E0A96">
        <w:rPr>
          <w:sz w:val="22"/>
        </w:rPr>
        <w:t xml:space="preserve"> uses pointer parameter to access the structure</w:t>
      </w:r>
      <w:r w:rsidR="00CB73BD">
        <w:rPr>
          <w:sz w:val="22"/>
        </w:rPr>
        <w:t>.</w:t>
      </w:r>
    </w:p>
    <w:p w:rsidR="006D14CC" w:rsidRDefault="006D14CC" w:rsidP="00760ECF">
      <w:pPr>
        <w:rPr>
          <w:rFonts w:ascii="Courier New" w:hAnsi="Courier New" w:cs="Courier New"/>
        </w:rPr>
      </w:pPr>
    </w:p>
    <w:p w:rsidR="006D14CC" w:rsidRDefault="00FB32EF" w:rsidP="00CB73BD">
      <w:pPr>
        <w:ind w:left="1440" w:hanging="1440"/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9F5D82">
        <w:rPr>
          <w:rFonts w:ascii="Courier New" w:hAnsi="Courier New" w:cs="Courier New"/>
        </w:rPr>
        <w:t>/</w:t>
      </w:r>
      <w:r w:rsidR="00CB73BD">
        <w:rPr>
          <w:rFonts w:ascii="Courier New" w:hAnsi="Courier New" w:cs="Courier New"/>
        </w:rPr>
        <w:t>4</w:t>
      </w:r>
      <w:r w:rsidR="006D14CC">
        <w:rPr>
          <w:rFonts w:ascii="Courier New" w:hAnsi="Courier New" w:cs="Courier New"/>
        </w:rPr>
        <w:tab/>
      </w:r>
      <w:r w:rsidR="00CB73BD" w:rsidRPr="009B5E46">
        <w:rPr>
          <w:sz w:val="22"/>
        </w:rPr>
        <w:t xml:space="preserve">Function to display </w:t>
      </w:r>
      <w:r w:rsidR="00CB73BD">
        <w:rPr>
          <w:sz w:val="22"/>
        </w:rPr>
        <w:t xml:space="preserve">Client data </w:t>
      </w:r>
      <w:r w:rsidR="006E0A96">
        <w:rPr>
          <w:sz w:val="22"/>
        </w:rPr>
        <w:t xml:space="preserve">is correct and uses pointer variable. </w:t>
      </w:r>
      <w:r w:rsidR="00CB73BD">
        <w:rPr>
          <w:sz w:val="22"/>
        </w:rPr>
        <w:t xml:space="preserve">Ideal </w:t>
      </w:r>
      <w:r w:rsidR="00757DF9">
        <w:rPr>
          <w:sz w:val="22"/>
        </w:rPr>
        <w:t>weight and weight range correct</w:t>
      </w:r>
    </w:p>
    <w:p w:rsidR="00B3225F" w:rsidRDefault="00B3225F" w:rsidP="00CB73BD">
      <w:pPr>
        <w:ind w:left="1440" w:hanging="1440"/>
        <w:rPr>
          <w:sz w:val="22"/>
        </w:rPr>
      </w:pPr>
    </w:p>
    <w:p w:rsidR="00B3225F" w:rsidRPr="006D14CC" w:rsidRDefault="00B3225F" w:rsidP="00B3225F">
      <w:pPr>
        <w:ind w:left="1440" w:hanging="1440"/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rPr>
          <w:sz w:val="22"/>
        </w:rPr>
        <w:t>Program contains documentation header, each function contains function documentation header</w:t>
      </w:r>
    </w:p>
    <w:p w:rsidR="00B3225F" w:rsidRPr="006D14CC" w:rsidRDefault="00B3225F" w:rsidP="00CB73BD">
      <w:pPr>
        <w:ind w:left="1440" w:hanging="1440"/>
        <w:rPr>
          <w:rFonts w:ascii="Courier New" w:hAnsi="Courier New" w:cs="Courier New"/>
        </w:rPr>
      </w:pPr>
    </w:p>
    <w:p w:rsidR="00B3225F" w:rsidRDefault="00B3225F" w:rsidP="00B3225F">
      <w:pPr>
        <w:ind w:left="1440" w:hanging="1440"/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/3</w:t>
      </w:r>
      <w:r>
        <w:rPr>
          <w:rFonts w:ascii="Courier New" w:hAnsi="Courier New" w:cs="Courier New"/>
        </w:rPr>
        <w:tab/>
      </w:r>
      <w:r>
        <w:rPr>
          <w:sz w:val="22"/>
        </w:rPr>
        <w:t>Answer the following questions:</w:t>
      </w:r>
    </w:p>
    <w:p w:rsidR="00B3225F" w:rsidRDefault="00B3225F" w:rsidP="00B3225F">
      <w:pPr>
        <w:ind w:left="1440" w:hanging="1440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878"/>
      </w:tblGrid>
      <w:tr w:rsidR="00B3225F" w:rsidTr="00B3225F">
        <w:tc>
          <w:tcPr>
            <w:tcW w:w="4878" w:type="dxa"/>
          </w:tcPr>
          <w:p w:rsidR="00B3225F" w:rsidRPr="00B3225F" w:rsidRDefault="00B3225F" w:rsidP="00757DF9">
            <w:pPr>
              <w:spacing w:before="60" w:after="60"/>
              <w:rPr>
                <w:rFonts w:ascii="Courier New" w:hAnsi="Courier New" w:cs="Courier New"/>
                <w:sz w:val="20"/>
              </w:rPr>
            </w:pPr>
            <w:r w:rsidRPr="00B3225F">
              <w:rPr>
                <w:sz w:val="20"/>
              </w:rPr>
              <w:t>What additional responsibilities does programmer have when memory for program data is allocated dynamically? Consider what</w:t>
            </w:r>
            <w:r w:rsidR="00757DF9">
              <w:rPr>
                <w:sz w:val="20"/>
              </w:rPr>
              <w:t xml:space="preserve"> you would do in this program if</w:t>
            </w:r>
            <w:r w:rsidRPr="00B3225F">
              <w:rPr>
                <w:sz w:val="20"/>
              </w:rPr>
              <w:t xml:space="preserve"> Customer was allocated statically.</w:t>
            </w:r>
          </w:p>
        </w:tc>
        <w:tc>
          <w:tcPr>
            <w:tcW w:w="4878" w:type="dxa"/>
          </w:tcPr>
          <w:p w:rsidR="00B3225F" w:rsidRPr="00B3225F" w:rsidRDefault="00B3225F" w:rsidP="00760ECF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3225F" w:rsidTr="00B3225F">
        <w:tc>
          <w:tcPr>
            <w:tcW w:w="4878" w:type="dxa"/>
          </w:tcPr>
          <w:p w:rsidR="00B3225F" w:rsidRPr="00B3225F" w:rsidRDefault="00B3225F" w:rsidP="00757DF9">
            <w:pPr>
              <w:spacing w:before="60" w:after="60"/>
              <w:rPr>
                <w:rFonts w:ascii="Courier New" w:hAnsi="Courier New" w:cs="Courier New"/>
                <w:sz w:val="20"/>
              </w:rPr>
            </w:pPr>
            <w:r w:rsidRPr="00B3225F">
              <w:rPr>
                <w:sz w:val="20"/>
              </w:rPr>
              <w:t xml:space="preserve">Why is it important to set a pointer variable back to </w:t>
            </w:r>
            <w:proofErr w:type="spellStart"/>
            <w:r w:rsidRPr="00B3225F">
              <w:rPr>
                <w:sz w:val="20"/>
              </w:rPr>
              <w:t>nullptr</w:t>
            </w:r>
            <w:proofErr w:type="spellEnd"/>
            <w:r w:rsidRPr="00B3225F">
              <w:rPr>
                <w:sz w:val="20"/>
              </w:rPr>
              <w:t xml:space="preserve"> when memory pointed to by the pointe</w:t>
            </w:r>
            <w:r w:rsidR="00757DF9">
              <w:rPr>
                <w:sz w:val="20"/>
              </w:rPr>
              <w:t>r</w:t>
            </w:r>
            <w:r w:rsidRPr="00B3225F">
              <w:rPr>
                <w:sz w:val="20"/>
              </w:rPr>
              <w:t xml:space="preserve"> is no longer needed</w:t>
            </w:r>
            <w:r w:rsidR="00757DF9">
              <w:rPr>
                <w:sz w:val="20"/>
              </w:rPr>
              <w:t xml:space="preserve"> (i.e., deallocated)?</w:t>
            </w:r>
          </w:p>
        </w:tc>
        <w:tc>
          <w:tcPr>
            <w:tcW w:w="4878" w:type="dxa"/>
          </w:tcPr>
          <w:p w:rsidR="00B3225F" w:rsidRPr="00B3225F" w:rsidRDefault="00B3225F" w:rsidP="00760ECF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B3225F" w:rsidTr="00B3225F">
        <w:tc>
          <w:tcPr>
            <w:tcW w:w="4878" w:type="dxa"/>
          </w:tcPr>
          <w:p w:rsidR="00B3225F" w:rsidRPr="00B3225F" w:rsidRDefault="00B3225F" w:rsidP="00757DF9">
            <w:pPr>
              <w:spacing w:before="60" w:after="60"/>
              <w:rPr>
                <w:rFonts w:ascii="Courier New" w:hAnsi="Courier New" w:cs="Courier New"/>
                <w:sz w:val="20"/>
              </w:rPr>
            </w:pPr>
            <w:r w:rsidRPr="00B3225F">
              <w:rPr>
                <w:sz w:val="20"/>
              </w:rPr>
              <w:t xml:space="preserve">What is the size of a pointer variable on </w:t>
            </w:r>
            <w:proofErr w:type="spellStart"/>
            <w:r w:rsidR="00757DF9">
              <w:rPr>
                <w:sz w:val="20"/>
              </w:rPr>
              <w:t>BGLinux</w:t>
            </w:r>
            <w:proofErr w:type="spellEnd"/>
            <w:r w:rsidRPr="00B3225F">
              <w:rPr>
                <w:sz w:val="20"/>
              </w:rPr>
              <w:t xml:space="preserve"> in bytes? </w:t>
            </w:r>
          </w:p>
        </w:tc>
        <w:tc>
          <w:tcPr>
            <w:tcW w:w="4878" w:type="dxa"/>
          </w:tcPr>
          <w:p w:rsidR="00B3225F" w:rsidRPr="00B3225F" w:rsidRDefault="00B3225F" w:rsidP="00760ECF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B3225F" w:rsidRDefault="00B3225F" w:rsidP="00760ECF">
      <w:pPr>
        <w:rPr>
          <w:rFonts w:ascii="Courier New" w:hAnsi="Courier New" w:cs="Courier New"/>
        </w:rPr>
      </w:pPr>
    </w:p>
    <w:p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CB73BD">
        <w:rPr>
          <w:rFonts w:ascii="Courier New" w:hAnsi="Courier New" w:cs="Courier New"/>
        </w:rPr>
        <w:t>/</w:t>
      </w:r>
      <w:r w:rsidR="006E0A96">
        <w:rPr>
          <w:rFonts w:ascii="Courier New" w:hAnsi="Courier New" w:cs="Courier New"/>
        </w:rPr>
        <w:t>20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:rsidR="006D14CC" w:rsidRPr="006D14CC" w:rsidRDefault="006D14CC" w:rsidP="00760ECF">
      <w:pPr>
        <w:rPr>
          <w:rFonts w:ascii="Courier New" w:hAnsi="Courier New" w:cs="Courier New"/>
        </w:rPr>
      </w:pPr>
    </w:p>
    <w:p w:rsidR="006D14CC" w:rsidRPr="00B3225F" w:rsidRDefault="00CB73BD" w:rsidP="00760ECF">
      <w:pPr>
        <w:rPr>
          <w:rFonts w:ascii="Courier New" w:hAnsi="Courier New" w:cs="Courier New"/>
          <w:b/>
        </w:rPr>
      </w:pPr>
      <w:r w:rsidRPr="00B3225F">
        <w:rPr>
          <w:rFonts w:ascii="Courier New" w:hAnsi="Courier New" w:cs="Courier New"/>
          <w:b/>
        </w:rPr>
        <w:t xml:space="preserve">B O N U S </w:t>
      </w:r>
    </w:p>
    <w:p w:rsidR="00CB73BD" w:rsidRPr="006D14CC" w:rsidRDefault="00CB73BD" w:rsidP="00760ECF">
      <w:pPr>
        <w:rPr>
          <w:rFonts w:ascii="Courier New" w:hAnsi="Courier New" w:cs="Courier New"/>
        </w:rPr>
      </w:pPr>
    </w:p>
    <w:p w:rsidR="006D14CC" w:rsidRPr="006D14CC" w:rsidRDefault="00CB73BD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rPr>
          <w:sz w:val="22"/>
        </w:rPr>
        <w:t>Reads client data correctly from file using pointer variable.</w:t>
      </w:r>
      <w:r w:rsidR="006E0A96">
        <w:rPr>
          <w:sz w:val="22"/>
        </w:rPr>
        <w:t xml:space="preserve"> Pointer is re-used and data </w:t>
      </w:r>
      <w:r w:rsidR="006E0A96">
        <w:rPr>
          <w:sz w:val="22"/>
        </w:rPr>
        <w:tab/>
      </w:r>
      <w:r w:rsidR="006E0A96">
        <w:rPr>
          <w:sz w:val="22"/>
        </w:rPr>
        <w:tab/>
      </w:r>
      <w:r w:rsidR="006E0A96">
        <w:rPr>
          <w:sz w:val="22"/>
        </w:rPr>
        <w:tab/>
        <w:t>allocated only once.</w:t>
      </w:r>
    </w:p>
    <w:sectPr w:rsidR="006D14CC" w:rsidRPr="006D14CC" w:rsidSect="00FF211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26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6D" w:rsidRDefault="00B31E6D">
      <w:r>
        <w:separator/>
      </w:r>
    </w:p>
  </w:endnote>
  <w:endnote w:type="continuationSeparator" w:id="0">
    <w:p w:rsidR="00B31E6D" w:rsidRDefault="00B3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6D" w:rsidRDefault="00B31E6D">
      <w:r>
        <w:separator/>
      </w:r>
    </w:p>
  </w:footnote>
  <w:footnote w:type="continuationSeparator" w:id="0">
    <w:p w:rsidR="00B31E6D" w:rsidRDefault="00B31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50D" w:rsidRDefault="00FF21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418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82" w:rsidRDefault="00FF2115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419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  <w:r w:rsidR="006E0A96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50D" w:rsidRDefault="00FF21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7417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3A"/>
    <w:rsid w:val="000919FB"/>
    <w:rsid w:val="002543C2"/>
    <w:rsid w:val="002A72C9"/>
    <w:rsid w:val="005006A1"/>
    <w:rsid w:val="00511164"/>
    <w:rsid w:val="0056456F"/>
    <w:rsid w:val="00570ECB"/>
    <w:rsid w:val="00583ABA"/>
    <w:rsid w:val="005C673E"/>
    <w:rsid w:val="0062087A"/>
    <w:rsid w:val="00633D52"/>
    <w:rsid w:val="0069150D"/>
    <w:rsid w:val="006B26BB"/>
    <w:rsid w:val="006D14CC"/>
    <w:rsid w:val="006E0A96"/>
    <w:rsid w:val="00757DF9"/>
    <w:rsid w:val="00760ECF"/>
    <w:rsid w:val="007F3014"/>
    <w:rsid w:val="00813867"/>
    <w:rsid w:val="00825C3A"/>
    <w:rsid w:val="00963E52"/>
    <w:rsid w:val="00984E34"/>
    <w:rsid w:val="009F5D82"/>
    <w:rsid w:val="00AB2D3C"/>
    <w:rsid w:val="00B12EBC"/>
    <w:rsid w:val="00B31E6D"/>
    <w:rsid w:val="00B3225F"/>
    <w:rsid w:val="00C01395"/>
    <w:rsid w:val="00C06F4B"/>
    <w:rsid w:val="00CB73BD"/>
    <w:rsid w:val="00D664DB"/>
    <w:rsid w:val="00D929EE"/>
    <w:rsid w:val="00ED6658"/>
    <w:rsid w:val="00F007C6"/>
    <w:rsid w:val="00F76B59"/>
    <w:rsid w:val="00F86DF8"/>
    <w:rsid w:val="00FB32EF"/>
    <w:rsid w:val="00FC2D85"/>
    <w:rsid w:val="00FE4A78"/>
    <w:rsid w:val="00FF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3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3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29EAAF7-9DA9-43A5-BEB5-FB326093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15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BGSU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Jadwiga</cp:lastModifiedBy>
  <cp:revision>9</cp:revision>
  <cp:lastPrinted>2015-02-09T19:28:00Z</cp:lastPrinted>
  <dcterms:created xsi:type="dcterms:W3CDTF">2015-01-01T20:17:00Z</dcterms:created>
  <dcterms:modified xsi:type="dcterms:W3CDTF">2018-09-22T20:52:00Z</dcterms:modified>
</cp:coreProperties>
</file>