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C2066" w14:textId="77777777" w:rsidR="00583ABA" w:rsidRPr="00760ECF" w:rsidRDefault="002543C2" w:rsidP="00633D52">
      <w:pPr>
        <w:ind w:left="360"/>
        <w:jc w:val="center"/>
      </w:pPr>
      <w:r>
        <w:t xml:space="preserve">L A  B      </w:t>
      </w:r>
      <w:r w:rsidR="00BD619F">
        <w:t>6</w:t>
      </w:r>
      <w:r w:rsidR="00633D52" w:rsidRPr="00760ECF">
        <w:t xml:space="preserve">     G  R  A  D  I  N  G       S  H  E  </w:t>
      </w:r>
      <w:proofErr w:type="spellStart"/>
      <w:r w:rsidR="00633D52" w:rsidRPr="00760ECF">
        <w:t>E</w:t>
      </w:r>
      <w:proofErr w:type="spellEnd"/>
      <w:r w:rsidR="00633D52" w:rsidRPr="00760ECF">
        <w:t xml:space="preserve">  T</w:t>
      </w:r>
    </w:p>
    <w:p w14:paraId="7E73CF67" w14:textId="77777777" w:rsidR="00633D52" w:rsidRDefault="00633D52" w:rsidP="00633D52">
      <w:pPr>
        <w:ind w:left="360"/>
        <w:jc w:val="center"/>
        <w:rPr>
          <w:u w:val="single"/>
        </w:rPr>
      </w:pPr>
    </w:p>
    <w:p w14:paraId="3BE8A744" w14:textId="77777777" w:rsidR="00760ECF" w:rsidRDefault="002543C2" w:rsidP="00633D52">
      <w:pPr>
        <w:ind w:left="360"/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FC5B8A" wp14:editId="02507E53">
                <wp:simplePos x="0" y="0"/>
                <wp:positionH relativeFrom="column">
                  <wp:posOffset>7620</wp:posOffset>
                </wp:positionH>
                <wp:positionV relativeFrom="paragraph">
                  <wp:posOffset>106680</wp:posOffset>
                </wp:positionV>
                <wp:extent cx="6057900" cy="0"/>
                <wp:effectExtent l="17145" t="11430" r="11430" b="17145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536A0F" id="Line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8.4pt" to="477.6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O0AEQ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" strokeweight="1.75pt"/>
            </w:pict>
          </mc:Fallback>
        </mc:AlternateContent>
      </w:r>
    </w:p>
    <w:p w14:paraId="6765B77D" w14:textId="77777777" w:rsidR="009810D2" w:rsidRDefault="009810D2" w:rsidP="009810D2">
      <w:pPr>
        <w:ind w:left="360"/>
        <w:jc w:val="center"/>
        <w:rPr>
          <w:u w:val="single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50AEAAD" wp14:editId="6ED9D559">
                <wp:simplePos x="0" y="0"/>
                <wp:positionH relativeFrom="column">
                  <wp:posOffset>1465580</wp:posOffset>
                </wp:positionH>
                <wp:positionV relativeFrom="paragraph">
                  <wp:posOffset>86360</wp:posOffset>
                </wp:positionV>
                <wp:extent cx="3464560" cy="325120"/>
                <wp:effectExtent l="8255" t="6350" r="13335" b="1143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456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5AE46" w14:textId="77777777" w:rsidR="009810D2" w:rsidRDefault="00EF64D1" w:rsidP="009810D2">
                            <w:r>
                              <w:t>Sidney Sanders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0AEA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15.4pt;margin-top:6.8pt;width:272.8pt;height:25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">
                <v:textbox>
                  <w:txbxContent>
                    <w:p w14:paraId="33D5AE46" w14:textId="77777777" w:rsidR="009810D2" w:rsidRDefault="00EF64D1" w:rsidP="009810D2">
                      <w:r>
                        <w:t>Sidney Sanders</w:t>
                      </w:r>
                    </w:p>
                  </w:txbxContent>
                </v:textbox>
              </v:shape>
            </w:pict>
          </mc:Fallback>
        </mc:AlternateContent>
      </w:r>
    </w:p>
    <w:p w14:paraId="443D23CE" w14:textId="77777777" w:rsidR="009810D2" w:rsidRPr="00633D52" w:rsidRDefault="009810D2" w:rsidP="009810D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Student </w:t>
      </w:r>
      <w:r w:rsidRPr="00633D52">
        <w:rPr>
          <w:rFonts w:ascii="Courier New" w:hAnsi="Courier New" w:cs="Courier New"/>
        </w:rPr>
        <w:t>Name:</w:t>
      </w:r>
      <w:r>
        <w:rPr>
          <w:rFonts w:ascii="Courier New" w:hAnsi="Courier New" w:cs="Courier New"/>
        </w:rPr>
        <w:t xml:space="preserve">    </w:t>
      </w:r>
    </w:p>
    <w:p w14:paraId="7893772A" w14:textId="77777777" w:rsidR="009810D2" w:rsidRPr="00633D52" w:rsidRDefault="009810D2" w:rsidP="009810D2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5DABAC2" wp14:editId="233B6F08">
                <wp:simplePos x="0" y="0"/>
                <wp:positionH relativeFrom="column">
                  <wp:posOffset>1465580</wp:posOffset>
                </wp:positionH>
                <wp:positionV relativeFrom="paragraph">
                  <wp:posOffset>149860</wp:posOffset>
                </wp:positionV>
                <wp:extent cx="553720" cy="325120"/>
                <wp:effectExtent l="8255" t="8255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82ABC" w14:textId="54AE14A9" w:rsidR="009810D2" w:rsidRDefault="00EF64D1" w:rsidP="009810D2">
                            <w:r>
                              <w:t>1003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ABAC2" id="Text Box 2" o:spid="_x0000_s1027" type="#_x0000_t202" style="position:absolute;margin-left:115.4pt;margin-top:11.8pt;width:43.6pt;height:25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">
                <v:textbox>
                  <w:txbxContent>
                    <w:p w14:paraId="2C282ABC" w14:textId="54AE14A9" w:rsidR="009810D2" w:rsidRDefault="00EF64D1" w:rsidP="009810D2">
                      <w:r>
                        <w:t>1003</w:t>
                      </w:r>
                    </w:p>
                  </w:txbxContent>
                </v:textbox>
              </v:shape>
            </w:pict>
          </mc:Fallback>
        </mc:AlternateContent>
      </w:r>
    </w:p>
    <w:p w14:paraId="4C4F8496" w14:textId="77777777" w:rsidR="009810D2" w:rsidRDefault="009810D2" w:rsidP="009810D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CS2020-Section: </w:t>
      </w:r>
    </w:p>
    <w:p w14:paraId="219E51ED" w14:textId="77777777" w:rsidR="006D14CC" w:rsidRDefault="006D14CC" w:rsidP="00760ECF">
      <w:pPr>
        <w:rPr>
          <w:rFonts w:ascii="Courier New" w:hAnsi="Courier New" w:cs="Courier New"/>
        </w:rPr>
      </w:pPr>
    </w:p>
    <w:p w14:paraId="51B9A5FF" w14:textId="77777777" w:rsidR="006D14CC" w:rsidRDefault="006D14CC" w:rsidP="00760ECF">
      <w:pPr>
        <w:rPr>
          <w:rFonts w:ascii="Courier New" w:hAnsi="Courier New" w:cs="Courier New"/>
        </w:rPr>
      </w:pPr>
    </w:p>
    <w:p w14:paraId="5A220A9E" w14:textId="77777777" w:rsidR="006D14CC" w:rsidRDefault="00760ECF" w:rsidP="00760ECF">
      <w:r>
        <w:t xml:space="preserve">We will grade the following items for this lab exercise. Make sure you </w:t>
      </w:r>
      <w:r w:rsidR="00AB2D3C">
        <w:t>turn</w:t>
      </w:r>
      <w:r>
        <w:t xml:space="preserve"> in </w:t>
      </w:r>
      <w:r w:rsidRPr="005006A1">
        <w:rPr>
          <w:u w:val="single"/>
        </w:rPr>
        <w:t>all required</w:t>
      </w:r>
      <w:r>
        <w:t xml:space="preserve"> parts at the </w:t>
      </w:r>
      <w:r w:rsidRPr="005006A1">
        <w:rPr>
          <w:u w:val="single"/>
        </w:rPr>
        <w:t>end</w:t>
      </w:r>
      <w:r>
        <w:t xml:space="preserve"> of th</w:t>
      </w:r>
      <w:r w:rsidR="00AB2D3C">
        <w:t>e lab time.</w:t>
      </w:r>
    </w:p>
    <w:p w14:paraId="66FE2736" w14:textId="77777777" w:rsidR="00760ECF" w:rsidRDefault="00760ECF" w:rsidP="00760ECF"/>
    <w:p w14:paraId="3F333E53" w14:textId="77777777" w:rsidR="00D65987" w:rsidRDefault="00D65987" w:rsidP="00D65987"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/2</w:t>
      </w:r>
      <w:r>
        <w:rPr>
          <w:rFonts w:ascii="Courier New" w:hAnsi="Courier New" w:cs="Courier New"/>
        </w:rPr>
        <w:tab/>
      </w:r>
      <w:r w:rsidR="00D44D60">
        <w:t>Grade uploaded to Canvas by due date/time</w:t>
      </w:r>
    </w:p>
    <w:p w14:paraId="2BEACBB9" w14:textId="77777777" w:rsidR="00D65987" w:rsidRDefault="00D65987" w:rsidP="008B2090">
      <w:pPr>
        <w:rPr>
          <w:rFonts w:ascii="Courier New" w:hAnsi="Courier New" w:cs="Courier New"/>
        </w:rPr>
      </w:pPr>
    </w:p>
    <w:p w14:paraId="69963C51" w14:textId="77777777" w:rsidR="006B26BB" w:rsidRDefault="006D14CC" w:rsidP="008B2090">
      <w:r w:rsidRPr="006D14CC">
        <w:rPr>
          <w:rFonts w:ascii="Courier New" w:hAnsi="Courier New" w:cs="Courier New"/>
        </w:rPr>
        <w:t>___</w:t>
      </w:r>
      <w:r w:rsidR="00FB32EF">
        <w:rPr>
          <w:rFonts w:ascii="Courier New" w:hAnsi="Courier New" w:cs="Courier New"/>
        </w:rPr>
        <w:t>/</w:t>
      </w:r>
      <w:r w:rsidR="007B17AE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ab/>
      </w:r>
      <w:r w:rsidR="008B2090">
        <w:t xml:space="preserve">All needed files present in the CS2020 </w:t>
      </w:r>
      <w:proofErr w:type="spellStart"/>
      <w:r w:rsidR="008B2090">
        <w:t>BG</w:t>
      </w:r>
      <w:r w:rsidR="00AD0CB6">
        <w:t>Linux</w:t>
      </w:r>
      <w:proofErr w:type="spellEnd"/>
      <w:r w:rsidR="008B2090">
        <w:t xml:space="preserve"> directory at the time of collection</w:t>
      </w:r>
      <w:r w:rsidR="00BD619F">
        <w:t xml:space="preserve"> </w:t>
      </w:r>
      <w:r w:rsidR="00BD619F">
        <w:tab/>
      </w:r>
      <w:r w:rsidR="00BD619F">
        <w:tab/>
      </w:r>
      <w:r w:rsidR="00BD619F">
        <w:tab/>
        <w:t>(lab6.cpp, lab6.log, lab6</w:t>
      </w:r>
      <w:r w:rsidR="00D44D60">
        <w:t>.txt, dvds.txt)</w:t>
      </w:r>
    </w:p>
    <w:p w14:paraId="4394CD89" w14:textId="77777777" w:rsidR="008B2090" w:rsidRDefault="008B2090" w:rsidP="008B2090"/>
    <w:p w14:paraId="3E9DE001" w14:textId="77777777" w:rsidR="008B2090" w:rsidRPr="006D14CC" w:rsidRDefault="008B2090" w:rsidP="00D65987">
      <w:pPr>
        <w:ind w:left="1440" w:hanging="1440"/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7B17AE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ab/>
      </w:r>
      <w:r>
        <w:t>Program header, function headers and in-line comments</w:t>
      </w:r>
      <w:r w:rsidR="00D65987">
        <w:t>, white space, meaningful variable and constant names</w:t>
      </w:r>
      <w:r w:rsidR="007B17AE">
        <w:t xml:space="preserve"> are used. Good programming style is evident with appropriate helper functions and no unnecessary duplication of code.</w:t>
      </w:r>
    </w:p>
    <w:p w14:paraId="49A75B08" w14:textId="77777777" w:rsidR="009F5D82" w:rsidRDefault="009F5D82" w:rsidP="00760ECF"/>
    <w:p w14:paraId="345C257D" w14:textId="77777777" w:rsidR="009F5D82" w:rsidRDefault="009F5D82" w:rsidP="00760ECF"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8B2090"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ab/>
      </w:r>
      <w:proofErr w:type="spellStart"/>
      <w:r w:rsidR="008B2090">
        <w:t>CreateDVDLinkedList</w:t>
      </w:r>
      <w:proofErr w:type="spellEnd"/>
      <w:r w:rsidR="008B2090">
        <w:t xml:space="preserve"> function</w:t>
      </w:r>
    </w:p>
    <w:p w14:paraId="4E16EF3F" w14:textId="77777777" w:rsidR="008B2090" w:rsidRPr="008B2090" w:rsidRDefault="008B2090" w:rsidP="008B2090">
      <w:pPr>
        <w:ind w:left="1440"/>
      </w:pPr>
      <w:proofErr w:type="spellStart"/>
      <w:r w:rsidRPr="008B2090">
        <w:t>ShowDVDInformation</w:t>
      </w:r>
      <w:proofErr w:type="spellEnd"/>
      <w:r>
        <w:t xml:space="preserve"> function</w:t>
      </w:r>
    </w:p>
    <w:p w14:paraId="60E51EA0" w14:textId="77777777" w:rsidR="008B2090" w:rsidRPr="008B2090" w:rsidRDefault="008B2090" w:rsidP="008B2090">
      <w:pPr>
        <w:ind w:left="1440"/>
      </w:pPr>
      <w:proofErr w:type="spellStart"/>
      <w:r w:rsidRPr="008B2090">
        <w:t>DisplayDVDLibrary</w:t>
      </w:r>
      <w:proofErr w:type="spellEnd"/>
      <w:r>
        <w:t xml:space="preserve"> function</w:t>
      </w:r>
    </w:p>
    <w:p w14:paraId="50D4B8B1" w14:textId="77777777" w:rsidR="008B2090" w:rsidRPr="008B2090" w:rsidRDefault="008B2090" w:rsidP="008B2090">
      <w:pPr>
        <w:ind w:left="1440"/>
      </w:pPr>
      <w:proofErr w:type="spellStart"/>
      <w:r w:rsidRPr="008B2090">
        <w:t>FindDVDbyTitle</w:t>
      </w:r>
      <w:proofErr w:type="spellEnd"/>
      <w:r>
        <w:t xml:space="preserve"> function</w:t>
      </w:r>
    </w:p>
    <w:p w14:paraId="0BBE2C9B" w14:textId="77777777" w:rsidR="008B2090" w:rsidRPr="008B2090" w:rsidRDefault="008B2090" w:rsidP="008B2090">
      <w:pPr>
        <w:ind w:left="1440"/>
      </w:pPr>
      <w:proofErr w:type="spellStart"/>
      <w:r w:rsidRPr="008B2090">
        <w:t>CheckOut</w:t>
      </w:r>
      <w:proofErr w:type="spellEnd"/>
      <w:r>
        <w:t xml:space="preserve"> function</w:t>
      </w:r>
    </w:p>
    <w:p w14:paraId="19C1E2AB" w14:textId="77777777" w:rsidR="008B2090" w:rsidRPr="008B2090" w:rsidRDefault="008B2090" w:rsidP="008B2090">
      <w:pPr>
        <w:ind w:left="1440"/>
      </w:pPr>
      <w:proofErr w:type="spellStart"/>
      <w:r w:rsidRPr="008B2090">
        <w:t>CheckIn</w:t>
      </w:r>
      <w:proofErr w:type="spellEnd"/>
      <w:r>
        <w:t xml:space="preserve"> function</w:t>
      </w:r>
    </w:p>
    <w:p w14:paraId="3E2181FA" w14:textId="77777777" w:rsidR="008B2090" w:rsidRPr="008B2090" w:rsidRDefault="008B2090" w:rsidP="008B2090">
      <w:pPr>
        <w:ind w:left="1440"/>
      </w:pPr>
      <w:proofErr w:type="spellStart"/>
      <w:r w:rsidRPr="008B2090">
        <w:t>DeleteList</w:t>
      </w:r>
      <w:proofErr w:type="spellEnd"/>
      <w:r>
        <w:t xml:space="preserve"> function</w:t>
      </w:r>
    </w:p>
    <w:p w14:paraId="26843514" w14:textId="77777777" w:rsidR="006D14CC" w:rsidRDefault="006D14CC" w:rsidP="00760ECF">
      <w:pPr>
        <w:rPr>
          <w:rFonts w:ascii="Courier New" w:hAnsi="Courier New" w:cs="Courier New"/>
        </w:rPr>
      </w:pPr>
    </w:p>
    <w:p w14:paraId="38F51144" w14:textId="77777777" w:rsidR="006D14CC" w:rsidRDefault="00FB32EF" w:rsidP="00760ECF">
      <w:r w:rsidRPr="006D14CC">
        <w:rPr>
          <w:rFonts w:ascii="Courier New" w:hAnsi="Courier New" w:cs="Courier New"/>
        </w:rPr>
        <w:t>___</w:t>
      </w:r>
      <w:r w:rsidR="009F5D82">
        <w:rPr>
          <w:rFonts w:ascii="Courier New" w:hAnsi="Courier New" w:cs="Courier New"/>
        </w:rPr>
        <w:t>/</w:t>
      </w:r>
      <w:r w:rsidR="00976F65">
        <w:rPr>
          <w:rFonts w:ascii="Courier New" w:hAnsi="Courier New" w:cs="Courier New"/>
        </w:rPr>
        <w:t>3</w:t>
      </w:r>
      <w:r w:rsidR="006D14CC">
        <w:rPr>
          <w:rFonts w:ascii="Courier New" w:hAnsi="Courier New" w:cs="Courier New"/>
        </w:rPr>
        <w:tab/>
      </w:r>
      <w:r w:rsidR="006D14CC">
        <w:t xml:space="preserve">Program </w:t>
      </w:r>
      <w:r w:rsidR="009F5D82">
        <w:t>can be run (i.e., executes</w:t>
      </w:r>
      <w:r w:rsidR="00511164">
        <w:t xml:space="preserve"> with no errors</w:t>
      </w:r>
      <w:r w:rsidR="009F5D82">
        <w:t>)</w:t>
      </w:r>
      <w:r w:rsidR="008B2090">
        <w:t>, photo file contains the requested</w:t>
      </w:r>
    </w:p>
    <w:p w14:paraId="2CA41EBE" w14:textId="77777777" w:rsidR="008B2090" w:rsidRPr="006D14CC" w:rsidRDefault="00D44D60" w:rsidP="00760ECF">
      <w:pPr>
        <w:rPr>
          <w:rFonts w:ascii="Courier New" w:hAnsi="Courier New" w:cs="Courier New"/>
        </w:rPr>
      </w:pPr>
      <w:r>
        <w:tab/>
      </w:r>
      <w:r>
        <w:tab/>
        <w:t xml:space="preserve">sequence of commands. Program is executed with </w:t>
      </w:r>
      <w:r w:rsidR="00AD0CB6">
        <w:t>.\</w:t>
      </w:r>
      <w:proofErr w:type="spellStart"/>
      <w:r w:rsidR="00BD619F">
        <w:rPr>
          <w:rFonts w:ascii="Courier New" w:hAnsi="Courier New" w:cs="Courier New"/>
        </w:rPr>
        <w:t>a.out</w:t>
      </w:r>
      <w:proofErr w:type="spellEnd"/>
      <w:r w:rsidR="00BD619F">
        <w:rPr>
          <w:rFonts w:ascii="Courier New" w:hAnsi="Courier New" w:cs="Courier New"/>
        </w:rPr>
        <w:t xml:space="preserve"> &lt; lab6</w:t>
      </w:r>
      <w:r w:rsidRPr="00D44D60">
        <w:rPr>
          <w:rFonts w:ascii="Courier New" w:hAnsi="Courier New" w:cs="Courier New"/>
        </w:rPr>
        <w:t>.txt</w:t>
      </w:r>
    </w:p>
    <w:p w14:paraId="2F3C2BFA" w14:textId="77777777" w:rsidR="006D14CC" w:rsidRDefault="006D14CC" w:rsidP="00760ECF">
      <w:pPr>
        <w:rPr>
          <w:rFonts w:ascii="Courier New" w:hAnsi="Courier New" w:cs="Courier New"/>
        </w:rPr>
      </w:pPr>
    </w:p>
    <w:p w14:paraId="326FDE34" w14:textId="77777777" w:rsidR="007B17AE" w:rsidRPr="006D14CC" w:rsidRDefault="007B17AE" w:rsidP="007B17AE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976F65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ab/>
      </w:r>
      <w:r>
        <w:t xml:space="preserve">Memory for storing </w:t>
      </w:r>
      <w:proofErr w:type="spellStart"/>
      <w:r>
        <w:t>dvd</w:t>
      </w:r>
      <w:proofErr w:type="spellEnd"/>
      <w:r>
        <w:t xml:space="preserve"> data is allocated dynamically (new) and properly </w:t>
      </w:r>
      <w:r>
        <w:tab/>
      </w:r>
      <w:r>
        <w:tab/>
      </w:r>
      <w:r>
        <w:tab/>
      </w:r>
      <w:r>
        <w:tab/>
        <w:t>deallocated (delete).</w:t>
      </w:r>
    </w:p>
    <w:p w14:paraId="08AC3634" w14:textId="77777777" w:rsidR="007B17AE" w:rsidRDefault="007B17AE" w:rsidP="00760ECF">
      <w:pPr>
        <w:rPr>
          <w:rFonts w:ascii="Courier New" w:hAnsi="Courier New" w:cs="Courier New"/>
        </w:rPr>
      </w:pPr>
    </w:p>
    <w:p w14:paraId="51A81D0A" w14:textId="77777777" w:rsidR="00976F65" w:rsidRDefault="00976F65" w:rsidP="00976F65"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/2</w:t>
      </w:r>
      <w:r>
        <w:rPr>
          <w:rFonts w:ascii="Courier New" w:hAnsi="Courier New" w:cs="Courier New"/>
        </w:rPr>
        <w:tab/>
      </w:r>
      <w:r w:rsidRPr="00976F65">
        <w:t>Answer the question</w:t>
      </w:r>
      <w:r>
        <w:t>s</w:t>
      </w:r>
      <w:r w:rsidRPr="00976F65">
        <w:t xml:space="preserve"> below</w:t>
      </w:r>
    </w:p>
    <w:p w14:paraId="396EF2A8" w14:textId="77777777" w:rsidR="00976F65" w:rsidRDefault="00976F65" w:rsidP="00976F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4878"/>
      </w:tblGrid>
      <w:tr w:rsidR="00976F65" w14:paraId="3464DBD6" w14:textId="77777777" w:rsidTr="00976F65">
        <w:tc>
          <w:tcPr>
            <w:tcW w:w="4878" w:type="dxa"/>
          </w:tcPr>
          <w:p w14:paraId="705FF1B1" w14:textId="77777777" w:rsidR="00976F65" w:rsidRDefault="00976F65" w:rsidP="00976F65">
            <w:pPr>
              <w:rPr>
                <w:rFonts w:ascii="Courier New" w:hAnsi="Courier New" w:cs="Courier New"/>
              </w:rPr>
            </w:pPr>
            <w:r>
              <w:t xml:space="preserve">What advantages are there to storing </w:t>
            </w:r>
            <w:proofErr w:type="spellStart"/>
            <w:r>
              <w:t>dvd</w:t>
            </w:r>
            <w:proofErr w:type="spellEnd"/>
            <w:r>
              <w:t xml:space="preserve"> data in a linked list of structures rather than an array of structures?</w:t>
            </w:r>
          </w:p>
        </w:tc>
        <w:tc>
          <w:tcPr>
            <w:tcW w:w="4878" w:type="dxa"/>
          </w:tcPr>
          <w:p w14:paraId="2BC80B43" w14:textId="39BADC8C" w:rsidR="00976F65" w:rsidRDefault="00EF64D1" w:rsidP="00976F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To keep everything in order.</w:t>
            </w:r>
          </w:p>
        </w:tc>
      </w:tr>
      <w:tr w:rsidR="00976F65" w14:paraId="5154E7A0" w14:textId="77777777" w:rsidTr="00976F65">
        <w:tc>
          <w:tcPr>
            <w:tcW w:w="4878" w:type="dxa"/>
          </w:tcPr>
          <w:p w14:paraId="1C527A0F" w14:textId="77777777" w:rsidR="00976F65" w:rsidRDefault="00976F65" w:rsidP="00976F65">
            <w:pPr>
              <w:rPr>
                <w:rFonts w:ascii="Courier New" w:hAnsi="Courier New" w:cs="Courier New"/>
              </w:rPr>
            </w:pPr>
            <w:r>
              <w:t xml:space="preserve">Would it be easier/harder to display the list of </w:t>
            </w:r>
            <w:proofErr w:type="spellStart"/>
            <w:r>
              <w:t>dvd</w:t>
            </w:r>
            <w:proofErr w:type="spellEnd"/>
            <w:r>
              <w:t xml:space="preserve"> in reverse order when stored as a linked list vs. stored in an array? How would this be implemented in each case (list vs. array)?</w:t>
            </w:r>
          </w:p>
        </w:tc>
        <w:tc>
          <w:tcPr>
            <w:tcW w:w="4878" w:type="dxa"/>
          </w:tcPr>
          <w:p w14:paraId="232158B5" w14:textId="291CAB4D" w:rsidR="00976F65" w:rsidRDefault="00EF64D1" w:rsidP="00976F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Would take extra steps to go backwards in a linked list vs. an array.</w:t>
            </w:r>
            <w:bookmarkStart w:id="0" w:name="_GoBack"/>
            <w:bookmarkEnd w:id="0"/>
          </w:p>
        </w:tc>
      </w:tr>
    </w:tbl>
    <w:p w14:paraId="4146D717" w14:textId="77777777" w:rsidR="00976F65" w:rsidRPr="006D14CC" w:rsidRDefault="00976F65" w:rsidP="00976F65">
      <w:pPr>
        <w:rPr>
          <w:rFonts w:ascii="Courier New" w:hAnsi="Courier New" w:cs="Courier New"/>
        </w:rPr>
      </w:pPr>
    </w:p>
    <w:p w14:paraId="55B671C2" w14:textId="77777777" w:rsidR="006D14CC" w:rsidRDefault="006D14CC" w:rsidP="00760ECF">
      <w:pPr>
        <w:rPr>
          <w:rFonts w:ascii="Courier New" w:hAnsi="Courier New" w:cs="Courier New"/>
        </w:rPr>
      </w:pPr>
    </w:p>
    <w:p w14:paraId="5337089A" w14:textId="77777777" w:rsidR="006D14CC" w:rsidRDefault="006D14CC" w:rsidP="00760ECF">
      <w:pPr>
        <w:rPr>
          <w:rFonts w:ascii="Courier New" w:hAnsi="Courier New" w:cs="Courier New"/>
        </w:rPr>
      </w:pPr>
    </w:p>
    <w:p w14:paraId="0151CFB8" w14:textId="77777777" w:rsidR="006D14CC" w:rsidRPr="006D14CC" w:rsidRDefault="00FB32EF" w:rsidP="00760ECF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 w:rsidR="00D65987">
        <w:rPr>
          <w:rFonts w:ascii="Courier New" w:hAnsi="Courier New" w:cs="Courier New"/>
        </w:rPr>
        <w:t>/2</w:t>
      </w:r>
      <w:r>
        <w:rPr>
          <w:rFonts w:ascii="Courier New" w:hAnsi="Courier New" w:cs="Courier New"/>
        </w:rPr>
        <w:t>0</w:t>
      </w:r>
      <w:r w:rsidR="006D14CC">
        <w:rPr>
          <w:rFonts w:ascii="Courier New" w:hAnsi="Courier New" w:cs="Courier New"/>
        </w:rPr>
        <w:tab/>
      </w:r>
      <w:r w:rsidR="006D14CC" w:rsidRPr="006D14CC">
        <w:rPr>
          <w:b/>
        </w:rPr>
        <w:t>Total points</w:t>
      </w:r>
    </w:p>
    <w:p w14:paraId="3A9A7C2B" w14:textId="77777777" w:rsidR="006D14CC" w:rsidRPr="006D14CC" w:rsidRDefault="006D14CC" w:rsidP="00760ECF">
      <w:pPr>
        <w:rPr>
          <w:rFonts w:ascii="Courier New" w:hAnsi="Courier New" w:cs="Courier New"/>
        </w:rPr>
      </w:pPr>
    </w:p>
    <w:p w14:paraId="539A4B8C" w14:textId="77777777" w:rsidR="006D14CC" w:rsidRPr="006D14CC" w:rsidRDefault="006D14CC" w:rsidP="00760ECF">
      <w:pPr>
        <w:rPr>
          <w:rFonts w:ascii="Courier New" w:hAnsi="Courier New" w:cs="Courier New"/>
        </w:rPr>
      </w:pPr>
    </w:p>
    <w:p w14:paraId="61511B90" w14:textId="77777777" w:rsidR="006D14CC" w:rsidRPr="006D14CC" w:rsidRDefault="006D14CC" w:rsidP="00760ECF">
      <w:pPr>
        <w:rPr>
          <w:rFonts w:ascii="Courier New" w:hAnsi="Courier New" w:cs="Courier New"/>
        </w:rPr>
      </w:pPr>
    </w:p>
    <w:p w14:paraId="7F9B5E1E" w14:textId="77777777" w:rsidR="006D14CC" w:rsidRPr="006D14CC" w:rsidRDefault="006D14CC" w:rsidP="00760ECF">
      <w:pPr>
        <w:rPr>
          <w:rFonts w:ascii="Courier New" w:hAnsi="Courier New" w:cs="Courier New"/>
        </w:rPr>
      </w:pPr>
    </w:p>
    <w:p w14:paraId="067699F1" w14:textId="77777777" w:rsidR="006D14CC" w:rsidRPr="006D14CC" w:rsidRDefault="006D14CC" w:rsidP="00760ECF">
      <w:pPr>
        <w:rPr>
          <w:rFonts w:ascii="Courier New" w:hAnsi="Courier New" w:cs="Courier New"/>
        </w:rPr>
      </w:pPr>
    </w:p>
    <w:sectPr w:rsidR="006D14CC" w:rsidRPr="006D14CC" w:rsidSect="00963E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68348" w14:textId="77777777" w:rsidR="002C34F1" w:rsidRDefault="002C34F1">
      <w:r>
        <w:separator/>
      </w:r>
    </w:p>
  </w:endnote>
  <w:endnote w:type="continuationSeparator" w:id="0">
    <w:p w14:paraId="1F255C95" w14:textId="77777777" w:rsidR="002C34F1" w:rsidRDefault="002C3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36528" w14:textId="77777777" w:rsidR="009810D2" w:rsidRDefault="009810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793E6" w14:textId="77777777" w:rsidR="009F5D82" w:rsidRDefault="009F5D82" w:rsidP="00760ECF">
    <w:pPr>
      <w:pStyle w:val="Footer"/>
    </w:pPr>
    <w:r>
      <w:t>Instructor: Carlson</w:t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AC6C6" w14:textId="77777777" w:rsidR="009810D2" w:rsidRDefault="009810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78FF3" w14:textId="77777777" w:rsidR="002C34F1" w:rsidRDefault="002C34F1">
      <w:r>
        <w:separator/>
      </w:r>
    </w:p>
  </w:footnote>
  <w:footnote w:type="continuationSeparator" w:id="0">
    <w:p w14:paraId="7CB49D6A" w14:textId="77777777" w:rsidR="002C34F1" w:rsidRDefault="002C34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20EFAD" w14:textId="77777777" w:rsidR="0069150D" w:rsidRDefault="002C34F1">
    <w:pPr>
      <w:pStyle w:val="Header"/>
    </w:pPr>
    <w:r>
      <w:rPr>
        <w:noProof/>
      </w:rPr>
      <w:pict w14:anchorId="3F95D6B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27046" o:spid="_x0000_s2050" type="#_x0000_t136" style="position:absolute;margin-left:0;margin-top:0;width:504.35pt;height:168.1pt;rotation:315;z-index:-251655168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Lab #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A72C5" w14:textId="77777777" w:rsidR="009F5D82" w:rsidRDefault="002C34F1" w:rsidP="00963E52">
    <w:pPr>
      <w:pStyle w:val="Header"/>
      <w:tabs>
        <w:tab w:val="clear" w:pos="4320"/>
        <w:tab w:val="clear" w:pos="8640"/>
        <w:tab w:val="right" w:pos="9540"/>
      </w:tabs>
    </w:pPr>
    <w:r>
      <w:rPr>
        <w:noProof/>
      </w:rPr>
      <w:pict w14:anchorId="725B6A8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27047" o:spid="_x0000_s2051" type="#_x0000_t136" style="position:absolute;margin-left:0;margin-top:0;width:504.35pt;height:168.1pt;rotation:315;z-index:-251653120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Lab #6"/>
          <w10:wrap anchorx="margin" anchory="margin"/>
        </v:shape>
      </w:pict>
    </w:r>
    <w:r w:rsidR="00D65987">
      <w:t>20</w:t>
    </w:r>
    <w:r w:rsidR="00963E52">
      <w:t xml:space="preserve"> points </w:t>
    </w:r>
    <w:r w:rsidR="00963E52">
      <w:tab/>
      <w:t xml:space="preserve">Due: </w:t>
    </w:r>
    <w:r w:rsidR="00B12EBC">
      <w:t>Specified on Canvas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FDF27" w14:textId="77777777" w:rsidR="0069150D" w:rsidRDefault="002C34F1">
    <w:pPr>
      <w:pStyle w:val="Header"/>
    </w:pPr>
    <w:r>
      <w:rPr>
        <w:noProof/>
      </w:rPr>
      <w:pict w14:anchorId="38125F1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27045" o:spid="_x0000_s2049" type="#_x0000_t136" style="position:absolute;margin-left:0;margin-top:0;width:504.35pt;height:168.1pt;rotation:315;z-index:-251657216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Lab #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E4F78"/>
    <w:multiLevelType w:val="hybridMultilevel"/>
    <w:tmpl w:val="002600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79724E"/>
    <w:multiLevelType w:val="hybridMultilevel"/>
    <w:tmpl w:val="CD00FE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D539ED"/>
    <w:multiLevelType w:val="hybridMultilevel"/>
    <w:tmpl w:val="9BA0ED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9E8531A"/>
    <w:multiLevelType w:val="hybridMultilevel"/>
    <w:tmpl w:val="C3F40C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D96113D"/>
    <w:multiLevelType w:val="hybridMultilevel"/>
    <w:tmpl w:val="F74CC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O3MDc0tTS2MDA1NbVU0lEKTi0uzszPAykwrAUAIvAzaiwAAAA="/>
  </w:docVars>
  <w:rsids>
    <w:rsidRoot w:val="00825C3A"/>
    <w:rsid w:val="000919FB"/>
    <w:rsid w:val="002543C2"/>
    <w:rsid w:val="002A72C9"/>
    <w:rsid w:val="002C34F1"/>
    <w:rsid w:val="005006A1"/>
    <w:rsid w:val="00511164"/>
    <w:rsid w:val="0056456F"/>
    <w:rsid w:val="00570ECB"/>
    <w:rsid w:val="00583ABA"/>
    <w:rsid w:val="005C673E"/>
    <w:rsid w:val="0062087A"/>
    <w:rsid w:val="00633D52"/>
    <w:rsid w:val="0069150D"/>
    <w:rsid w:val="006B26BB"/>
    <w:rsid w:val="006D14CC"/>
    <w:rsid w:val="00760ECF"/>
    <w:rsid w:val="007B17AE"/>
    <w:rsid w:val="007F3014"/>
    <w:rsid w:val="00813867"/>
    <w:rsid w:val="00825C3A"/>
    <w:rsid w:val="008B2090"/>
    <w:rsid w:val="00963E52"/>
    <w:rsid w:val="00976F65"/>
    <w:rsid w:val="009810D2"/>
    <w:rsid w:val="00984E34"/>
    <w:rsid w:val="009F5D82"/>
    <w:rsid w:val="00AB2D3C"/>
    <w:rsid w:val="00AD0CB6"/>
    <w:rsid w:val="00B12EBC"/>
    <w:rsid w:val="00B31E6D"/>
    <w:rsid w:val="00BD619F"/>
    <w:rsid w:val="00C01395"/>
    <w:rsid w:val="00C06F4B"/>
    <w:rsid w:val="00C34681"/>
    <w:rsid w:val="00D44D60"/>
    <w:rsid w:val="00D65987"/>
    <w:rsid w:val="00D664DB"/>
    <w:rsid w:val="00D929EE"/>
    <w:rsid w:val="00ED6658"/>
    <w:rsid w:val="00EF64D1"/>
    <w:rsid w:val="00F007C6"/>
    <w:rsid w:val="00F76B59"/>
    <w:rsid w:val="00F86DF8"/>
    <w:rsid w:val="00FB32EF"/>
    <w:rsid w:val="00FB4C80"/>
    <w:rsid w:val="00FC2D85"/>
    <w:rsid w:val="00FE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5891908A"/>
  <w15:docId w15:val="{917F7CD0-622A-4595-A7B7-5D1BB2E4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5D8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D14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14C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976F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an\Application%20Data\Microsoft\Templates\Visual%20Basic%20L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9C8AC09A-8215-484B-8E66-1C46DB360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Visual Basic Lab.dot</Template>
  <TotalTime>22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C++ Lab</vt:lpstr>
    </vt:vector>
  </TitlesOfParts>
  <Company>BGSU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Lab</dc:title>
  <dc:subject>Computer Science</dc:subject>
  <dc:creator>Jadwiga A. Carlson</dc:creator>
  <cp:keywords>Lab</cp:keywords>
  <cp:lastModifiedBy>Sidney Sanders</cp:lastModifiedBy>
  <cp:revision>13</cp:revision>
  <cp:lastPrinted>2015-02-25T20:16:00Z</cp:lastPrinted>
  <dcterms:created xsi:type="dcterms:W3CDTF">2015-01-01T20:17:00Z</dcterms:created>
  <dcterms:modified xsi:type="dcterms:W3CDTF">2019-03-16T03:35:00Z</dcterms:modified>
</cp:coreProperties>
</file>