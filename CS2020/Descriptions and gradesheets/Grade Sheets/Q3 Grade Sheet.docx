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65752" w14:textId="77777777" w:rsidR="00583ABA" w:rsidRPr="00760ECF" w:rsidRDefault="002E5995" w:rsidP="00633D52">
      <w:pPr>
        <w:ind w:left="360"/>
        <w:jc w:val="center"/>
      </w:pPr>
      <w:r>
        <w:t>Q U I Z   3</w:t>
      </w:r>
      <w:r w:rsidR="00633D52" w:rsidRPr="00760ECF">
        <w:t xml:space="preserve">      G  R  A  D  I  N  G       S  H  E  </w:t>
      </w:r>
      <w:proofErr w:type="spellStart"/>
      <w:r w:rsidR="00633D52" w:rsidRPr="00760ECF">
        <w:t>E</w:t>
      </w:r>
      <w:proofErr w:type="spellEnd"/>
      <w:r w:rsidR="00633D52" w:rsidRPr="00760ECF">
        <w:t xml:space="preserve">  T</w:t>
      </w:r>
    </w:p>
    <w:p w14:paraId="16A0A90D" w14:textId="77777777" w:rsidR="00633D52" w:rsidRDefault="00633D52" w:rsidP="00633D52">
      <w:pPr>
        <w:ind w:left="360"/>
        <w:jc w:val="center"/>
        <w:rPr>
          <w:u w:val="single"/>
        </w:rPr>
      </w:pPr>
    </w:p>
    <w:p w14:paraId="2C821D68" w14:textId="77777777" w:rsidR="00760ECF" w:rsidRDefault="00181CC8" w:rsidP="00633D52">
      <w:pPr>
        <w:ind w:left="360"/>
        <w:jc w:val="center"/>
        <w:rPr>
          <w:u w:val="single"/>
        </w:rPr>
      </w:pPr>
      <w:r>
        <w:rPr>
          <w:noProof/>
          <w:u w:val="single"/>
        </w:rPr>
        <w:pict w14:anchorId="65D8FA1F">
          <v:line id="_x0000_s1031" style="position:absolute;left:0;text-align:left;z-index:251657728" from=".6pt,8.4pt" to="477.6pt,8.4pt" strokeweight="1.75pt">
            <w10:wrap side="left"/>
          </v:line>
        </w:pict>
      </w:r>
    </w:p>
    <w:p w14:paraId="16AEF5C7" w14:textId="77777777" w:rsidR="00633D52" w:rsidRDefault="00181CC8" w:rsidP="00633D52">
      <w:pPr>
        <w:ind w:left="360"/>
        <w:jc w:val="center"/>
        <w:rPr>
          <w:u w:val="single"/>
        </w:rPr>
      </w:pPr>
      <w:r>
        <w:rPr>
          <w:rFonts w:ascii="Courier New" w:hAnsi="Courier New" w:cs="Courier New"/>
          <w:noProof/>
        </w:rPr>
        <w:pict w14:anchorId="500058BF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15.4pt;margin-top:6.8pt;width:272.8pt;height:25.6pt;z-index:251659776">
            <v:textbox>
              <w:txbxContent>
                <w:p w14:paraId="15BA2239" w14:textId="372D10ED" w:rsidR="00327A76" w:rsidRDefault="00F03521" w:rsidP="00327A76">
                  <w:r>
                    <w:t>Sidney Sanders</w:t>
                  </w:r>
                </w:p>
              </w:txbxContent>
            </v:textbox>
          </v:shape>
        </w:pict>
      </w:r>
    </w:p>
    <w:p w14:paraId="51178259" w14:textId="77777777" w:rsidR="00633D52" w:rsidRPr="00633D52" w:rsidRDefault="005006A1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Student</w:t>
      </w:r>
      <w:r w:rsidR="00AB2D3C">
        <w:rPr>
          <w:rFonts w:ascii="Courier New" w:hAnsi="Courier New" w:cs="Courier New"/>
        </w:rPr>
        <w:t xml:space="preserve"> </w:t>
      </w:r>
      <w:r w:rsidR="00633D52" w:rsidRPr="00633D52">
        <w:rPr>
          <w:rFonts w:ascii="Courier New" w:hAnsi="Courier New" w:cs="Courier New"/>
        </w:rPr>
        <w:t>Name:</w:t>
      </w:r>
      <w:r w:rsidR="00633D52">
        <w:rPr>
          <w:rFonts w:ascii="Courier New" w:hAnsi="Courier New" w:cs="Courier New"/>
        </w:rPr>
        <w:t xml:space="preserve">  </w:t>
      </w:r>
      <w:r w:rsidR="00327A76">
        <w:rPr>
          <w:rFonts w:ascii="Courier New" w:hAnsi="Courier New" w:cs="Courier New"/>
        </w:rPr>
        <w:t xml:space="preserve">  </w:t>
      </w:r>
    </w:p>
    <w:p w14:paraId="0DF06CDF" w14:textId="77777777" w:rsidR="00633D52" w:rsidRPr="00633D52" w:rsidRDefault="00181CC8" w:rsidP="00760ECF">
      <w:pPr>
        <w:rPr>
          <w:rFonts w:ascii="Courier New" w:hAnsi="Courier New" w:cs="Courier New"/>
        </w:rPr>
      </w:pPr>
      <w:r>
        <w:rPr>
          <w:noProof/>
        </w:rPr>
        <w:pict w14:anchorId="38596490">
          <v:shape id="_x0000_s1032" type="#_x0000_t202" style="position:absolute;margin-left:115.4pt;margin-top:11.8pt;width:43.6pt;height:25.6pt;z-index:251658752">
            <v:textbox>
              <w:txbxContent>
                <w:p w14:paraId="730FBFCB" w14:textId="3E55ED6B" w:rsidR="00327A76" w:rsidRDefault="00F03521" w:rsidP="00327A76">
                  <w:r>
                    <w:t>1003</w:t>
                  </w:r>
                </w:p>
              </w:txbxContent>
            </v:textbox>
          </v:shape>
        </w:pict>
      </w:r>
    </w:p>
    <w:p w14:paraId="5B8D6700" w14:textId="77777777" w:rsidR="00633D52" w:rsidRDefault="005006A1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CS20</w:t>
      </w:r>
      <w:r w:rsidR="0088764D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0-Sec</w:t>
      </w:r>
      <w:r w:rsidR="00570ECB">
        <w:rPr>
          <w:rFonts w:ascii="Courier New" w:hAnsi="Courier New" w:cs="Courier New"/>
        </w:rPr>
        <w:t xml:space="preserve">tion: </w:t>
      </w:r>
    </w:p>
    <w:p w14:paraId="5AB5497C" w14:textId="77777777" w:rsidR="006D14CC" w:rsidRDefault="006D14CC" w:rsidP="00760ECF">
      <w:pPr>
        <w:rPr>
          <w:rFonts w:ascii="Courier New" w:hAnsi="Courier New" w:cs="Courier New"/>
        </w:rPr>
      </w:pPr>
      <w:bookmarkStart w:id="0" w:name="_GoBack"/>
      <w:bookmarkEnd w:id="0"/>
    </w:p>
    <w:p w14:paraId="77D0F5C2" w14:textId="77777777" w:rsidR="006D14CC" w:rsidRDefault="006D14CC" w:rsidP="00760ECF">
      <w:pPr>
        <w:rPr>
          <w:rFonts w:ascii="Courier New" w:hAnsi="Courier New" w:cs="Courier New"/>
        </w:rPr>
      </w:pPr>
    </w:p>
    <w:p w14:paraId="2670F9E8" w14:textId="77777777" w:rsidR="006D14CC" w:rsidRDefault="00760ECF" w:rsidP="00760ECF">
      <w:r>
        <w:t xml:space="preserve">We will grade the following items for this lab exercise. Make sure </w:t>
      </w:r>
      <w:r w:rsidR="004E56C6">
        <w:t>to hand in this grade sheet complete with your name and section number at the end of the lab period. Without a grade sheet, your lab will NOT be graded.</w:t>
      </w:r>
    </w:p>
    <w:p w14:paraId="572FF872" w14:textId="77777777" w:rsidR="00760ECF" w:rsidRDefault="00760ECF" w:rsidP="00760ECF"/>
    <w:p w14:paraId="665B0BF9" w14:textId="77777777" w:rsidR="00673461" w:rsidRDefault="009F5D82" w:rsidP="002E5995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 w:rsidR="00890291">
        <w:rPr>
          <w:rFonts w:ascii="Courier New" w:hAnsi="Courier New" w:cs="Courier New"/>
        </w:rPr>
        <w:t>/</w:t>
      </w:r>
      <w:r w:rsidR="00325B97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proofErr w:type="spellStart"/>
      <w:r w:rsidR="002E5995">
        <w:rPr>
          <w:rFonts w:ascii="Courier New" w:hAnsi="Courier New" w:cs="Courier New"/>
        </w:rPr>
        <w:t>CardSuit</w:t>
      </w:r>
      <w:proofErr w:type="spellEnd"/>
      <w:r w:rsidR="002E5995">
        <w:rPr>
          <w:rFonts w:ascii="Courier New" w:hAnsi="Courier New" w:cs="Courier New"/>
        </w:rPr>
        <w:t xml:space="preserve"> </w:t>
      </w:r>
      <w:proofErr w:type="spellStart"/>
      <w:r w:rsidR="002E5995">
        <w:rPr>
          <w:rFonts w:ascii="Courier New" w:hAnsi="Courier New" w:cs="Courier New"/>
        </w:rPr>
        <w:t>enum</w:t>
      </w:r>
      <w:proofErr w:type="spellEnd"/>
      <w:r w:rsidR="002E5995">
        <w:rPr>
          <w:rFonts w:ascii="Courier New" w:hAnsi="Courier New" w:cs="Courier New"/>
        </w:rPr>
        <w:t xml:space="preserve"> definition</w:t>
      </w:r>
    </w:p>
    <w:p w14:paraId="4DE73223" w14:textId="77777777" w:rsidR="002E5995" w:rsidRDefault="002E5995" w:rsidP="002E5995">
      <w:pPr>
        <w:rPr>
          <w:rFonts w:ascii="Times" w:hAnsi="Times"/>
          <w:sz w:val="22"/>
        </w:rPr>
      </w:pPr>
    </w:p>
    <w:p w14:paraId="397B4B06" w14:textId="77777777" w:rsidR="002E5995" w:rsidRDefault="002E5995" w:rsidP="002E5995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FaceCards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definition</w:t>
      </w:r>
    </w:p>
    <w:p w14:paraId="49F9E4A5" w14:textId="77777777" w:rsidR="002E5995" w:rsidRDefault="002E5995" w:rsidP="002E5995">
      <w:pPr>
        <w:rPr>
          <w:rFonts w:ascii="Courier New" w:hAnsi="Courier New" w:cs="Courier New"/>
        </w:rPr>
      </w:pPr>
    </w:p>
    <w:p w14:paraId="12C56204" w14:textId="77777777" w:rsidR="002E5995" w:rsidRDefault="002E5995" w:rsidP="002E5995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  <w:t xml:space="preserve">Card structure using </w:t>
      </w:r>
      <w:proofErr w:type="spellStart"/>
      <w:r>
        <w:rPr>
          <w:rFonts w:ascii="Courier New" w:hAnsi="Courier New" w:cs="Courier New"/>
        </w:rPr>
        <w:t>CardSuit</w:t>
      </w:r>
      <w:proofErr w:type="spellEnd"/>
      <w:r>
        <w:rPr>
          <w:rFonts w:ascii="Courier New" w:hAnsi="Courier New" w:cs="Courier New"/>
        </w:rPr>
        <w:t xml:space="preserve"> ADT</w:t>
      </w:r>
    </w:p>
    <w:p w14:paraId="394DDF49" w14:textId="77777777" w:rsidR="00673461" w:rsidRDefault="00673461" w:rsidP="00890291">
      <w:pPr>
        <w:rPr>
          <w:rFonts w:ascii="Times" w:hAnsi="Times"/>
          <w:sz w:val="22"/>
        </w:rPr>
      </w:pPr>
    </w:p>
    <w:p w14:paraId="7B7BD752" w14:textId="77777777" w:rsidR="002E5995" w:rsidRDefault="002E5995" w:rsidP="002E5995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  <w:t>randomly selecting card value and suit</w:t>
      </w:r>
    </w:p>
    <w:p w14:paraId="590062E4" w14:textId="77777777" w:rsidR="002E5995" w:rsidRDefault="002E5995" w:rsidP="002E5995">
      <w:pPr>
        <w:rPr>
          <w:rFonts w:ascii="Courier New" w:hAnsi="Courier New" w:cs="Courier New"/>
        </w:rPr>
      </w:pPr>
    </w:p>
    <w:p w14:paraId="7EDEB9A3" w14:textId="77777777" w:rsidR="002E5995" w:rsidRDefault="002E5995" w:rsidP="002E5995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  <w:t>using an array of Cards</w:t>
      </w:r>
    </w:p>
    <w:p w14:paraId="4184A93C" w14:textId="77777777" w:rsidR="002E5995" w:rsidRDefault="002E5995" w:rsidP="002E5995">
      <w:pPr>
        <w:rPr>
          <w:rFonts w:ascii="Courier New" w:hAnsi="Courier New" w:cs="Courier New"/>
        </w:rPr>
      </w:pPr>
    </w:p>
    <w:p w14:paraId="195D48ED" w14:textId="77777777" w:rsidR="002E5995" w:rsidRDefault="002E5995" w:rsidP="002E5995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showSuit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function</w:t>
      </w:r>
    </w:p>
    <w:p w14:paraId="2AC375AE" w14:textId="77777777" w:rsidR="002E5995" w:rsidRDefault="002E5995" w:rsidP="002E5995">
      <w:pPr>
        <w:rPr>
          <w:rFonts w:ascii="Courier New" w:hAnsi="Courier New" w:cs="Courier New"/>
        </w:rPr>
      </w:pPr>
    </w:p>
    <w:p w14:paraId="278655ED" w14:textId="77777777" w:rsidR="002E5995" w:rsidRDefault="002E5995" w:rsidP="002E5995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showValue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function</w:t>
      </w:r>
    </w:p>
    <w:p w14:paraId="679B2409" w14:textId="77777777" w:rsidR="002E5995" w:rsidRDefault="002E5995" w:rsidP="002E5995">
      <w:pPr>
        <w:rPr>
          <w:rFonts w:ascii="Courier New" w:hAnsi="Courier New" w:cs="Courier New"/>
        </w:rPr>
      </w:pPr>
    </w:p>
    <w:p w14:paraId="45C25D4A" w14:textId="77777777" w:rsidR="002E5995" w:rsidRDefault="002E5995" w:rsidP="002E5995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isUsed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function</w:t>
      </w:r>
    </w:p>
    <w:p w14:paraId="4C81A890" w14:textId="77777777" w:rsidR="002E5995" w:rsidRDefault="002E5995" w:rsidP="002E5995">
      <w:pPr>
        <w:rPr>
          <w:rFonts w:ascii="Courier New" w:hAnsi="Courier New" w:cs="Courier New"/>
        </w:rPr>
      </w:pPr>
    </w:p>
    <w:p w14:paraId="252C7D7F" w14:textId="77777777" w:rsidR="002E5995" w:rsidRDefault="002E5995" w:rsidP="002E5995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  <w:t>output formatted as specified</w:t>
      </w:r>
    </w:p>
    <w:p w14:paraId="36D73B2B" w14:textId="77777777" w:rsidR="002E5995" w:rsidRDefault="002E5995" w:rsidP="002E5995">
      <w:pPr>
        <w:rPr>
          <w:rFonts w:ascii="Courier New" w:hAnsi="Courier New" w:cs="Courier New"/>
        </w:rPr>
      </w:pPr>
    </w:p>
    <w:p w14:paraId="7A05A5C7" w14:textId="77777777" w:rsidR="002E5995" w:rsidRDefault="002E5995" w:rsidP="002E5995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  <w:t>Documentation (program header, function headers)</w:t>
      </w:r>
    </w:p>
    <w:p w14:paraId="45B5B63C" w14:textId="77777777" w:rsidR="002E5995" w:rsidRDefault="002E5995" w:rsidP="002E5995">
      <w:pPr>
        <w:rPr>
          <w:rFonts w:ascii="Courier New" w:hAnsi="Courier New" w:cs="Courier New"/>
        </w:rPr>
      </w:pPr>
    </w:p>
    <w:p w14:paraId="671CE7D9" w14:textId="77777777" w:rsidR="006D14CC" w:rsidRPr="002E5995" w:rsidRDefault="002E5995" w:rsidP="00760ECF">
      <w:pPr>
        <w:rPr>
          <w:rFonts w:ascii="Courier New" w:hAnsi="Courier New" w:cs="Courier New"/>
          <w:b/>
        </w:rPr>
      </w:pPr>
      <w:r w:rsidRPr="002E5995">
        <w:rPr>
          <w:rFonts w:ascii="Courier New" w:hAnsi="Courier New" w:cs="Courier New"/>
          <w:b/>
        </w:rPr>
        <w:t>______________</w:t>
      </w:r>
    </w:p>
    <w:p w14:paraId="5AF757AE" w14:textId="77777777" w:rsidR="002E5995" w:rsidRDefault="002E5995" w:rsidP="00760ECF">
      <w:pPr>
        <w:rPr>
          <w:rFonts w:ascii="Courier New" w:hAnsi="Courier New" w:cs="Courier New"/>
        </w:rPr>
      </w:pPr>
    </w:p>
    <w:p w14:paraId="5DEBA4F9" w14:textId="77777777" w:rsidR="006D14CC" w:rsidRPr="006D14CC" w:rsidRDefault="00FB32EF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 w:rsidR="009E20E8">
        <w:rPr>
          <w:rFonts w:ascii="Courier New" w:hAnsi="Courier New" w:cs="Courier New"/>
        </w:rPr>
        <w:t>/1</w:t>
      </w:r>
      <w:r w:rsidR="005A2D41">
        <w:rPr>
          <w:rFonts w:ascii="Courier New" w:hAnsi="Courier New" w:cs="Courier New"/>
        </w:rPr>
        <w:t>0</w:t>
      </w:r>
      <w:r w:rsidR="006D14CC">
        <w:rPr>
          <w:rFonts w:ascii="Courier New" w:hAnsi="Courier New" w:cs="Courier New"/>
        </w:rPr>
        <w:tab/>
      </w:r>
      <w:r w:rsidR="006D14CC" w:rsidRPr="006D14CC">
        <w:rPr>
          <w:b/>
        </w:rPr>
        <w:t>Total points</w:t>
      </w:r>
    </w:p>
    <w:p w14:paraId="3424BA7A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0012A1E2" w14:textId="77777777" w:rsidR="006D14CC" w:rsidRPr="006D14CC" w:rsidRDefault="006D14CC" w:rsidP="00760ECF">
      <w:pPr>
        <w:rPr>
          <w:rFonts w:ascii="Courier New" w:hAnsi="Courier New" w:cs="Courier New"/>
        </w:rPr>
      </w:pPr>
    </w:p>
    <w:sectPr w:rsidR="006D14CC" w:rsidRPr="006D14CC" w:rsidSect="00673461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6263A" w14:textId="77777777" w:rsidR="00181CC8" w:rsidRDefault="00181CC8">
      <w:r>
        <w:separator/>
      </w:r>
    </w:p>
  </w:endnote>
  <w:endnote w:type="continuationSeparator" w:id="0">
    <w:p w14:paraId="3276DBA2" w14:textId="77777777" w:rsidR="00181CC8" w:rsidRDefault="00181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34CD0" w14:textId="77777777" w:rsidR="009F5D82" w:rsidRDefault="009F5D82" w:rsidP="00760ECF">
    <w:pPr>
      <w:pStyle w:val="Footer"/>
    </w:pPr>
    <w:r>
      <w:t>Instructor: Carlson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3AF26" w14:textId="77777777" w:rsidR="00181CC8" w:rsidRDefault="00181CC8">
      <w:r>
        <w:separator/>
      </w:r>
    </w:p>
  </w:footnote>
  <w:footnote w:type="continuationSeparator" w:id="0">
    <w:p w14:paraId="11BC02CD" w14:textId="77777777" w:rsidR="00181CC8" w:rsidRDefault="00181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7F50A" w14:textId="77777777" w:rsidR="0069150D" w:rsidRDefault="006915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D8CBF" w14:textId="77777777" w:rsidR="009F5D82" w:rsidRDefault="005A2D41" w:rsidP="00963E52">
    <w:pPr>
      <w:pStyle w:val="Header"/>
      <w:tabs>
        <w:tab w:val="clear" w:pos="4320"/>
        <w:tab w:val="clear" w:pos="8640"/>
        <w:tab w:val="right" w:pos="9540"/>
      </w:tabs>
    </w:pPr>
    <w:r>
      <w:t>1</w:t>
    </w:r>
    <w:r w:rsidR="00D611F9">
      <w:t>0</w:t>
    </w:r>
    <w:r w:rsidR="00963E52">
      <w:t xml:space="preserve"> points </w:t>
    </w:r>
    <w:r w:rsidR="00963E52">
      <w:tab/>
      <w:t xml:space="preserve">Due: </w:t>
    </w:r>
    <w:r w:rsidR="00B12EBC">
      <w:t>Specified on Canvas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8AB78" w14:textId="77777777" w:rsidR="0069150D" w:rsidRDefault="00691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E4F78"/>
    <w:multiLevelType w:val="hybridMultilevel"/>
    <w:tmpl w:val="002600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79724E"/>
    <w:multiLevelType w:val="hybridMultilevel"/>
    <w:tmpl w:val="CD00F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D539ED"/>
    <w:multiLevelType w:val="hybridMultilevel"/>
    <w:tmpl w:val="9BA0ED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E8531A"/>
    <w:multiLevelType w:val="hybridMultilevel"/>
    <w:tmpl w:val="C3F40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96113D"/>
    <w:multiLevelType w:val="hybridMultilevel"/>
    <w:tmpl w:val="F74CC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C3A"/>
    <w:rsid w:val="0005054E"/>
    <w:rsid w:val="000919FB"/>
    <w:rsid w:val="00181CC8"/>
    <w:rsid w:val="002A72C9"/>
    <w:rsid w:val="002E5995"/>
    <w:rsid w:val="00325B97"/>
    <w:rsid w:val="00327A76"/>
    <w:rsid w:val="004E56C6"/>
    <w:rsid w:val="005006A1"/>
    <w:rsid w:val="00511164"/>
    <w:rsid w:val="00570ECB"/>
    <w:rsid w:val="00583ABA"/>
    <w:rsid w:val="005A2D41"/>
    <w:rsid w:val="005C673E"/>
    <w:rsid w:val="0062087A"/>
    <w:rsid w:val="00633D52"/>
    <w:rsid w:val="00673461"/>
    <w:rsid w:val="0069150D"/>
    <w:rsid w:val="006B26BB"/>
    <w:rsid w:val="006D14CC"/>
    <w:rsid w:val="00760ECF"/>
    <w:rsid w:val="007F3014"/>
    <w:rsid w:val="00825C3A"/>
    <w:rsid w:val="0088764D"/>
    <w:rsid w:val="00890291"/>
    <w:rsid w:val="008D5284"/>
    <w:rsid w:val="00963E52"/>
    <w:rsid w:val="00984E34"/>
    <w:rsid w:val="009E20E8"/>
    <w:rsid w:val="009F5D82"/>
    <w:rsid w:val="00AB2D3C"/>
    <w:rsid w:val="00B12EBC"/>
    <w:rsid w:val="00B31E6D"/>
    <w:rsid w:val="00BF23E3"/>
    <w:rsid w:val="00C01395"/>
    <w:rsid w:val="00C06F4B"/>
    <w:rsid w:val="00C86BB5"/>
    <w:rsid w:val="00CC6B23"/>
    <w:rsid w:val="00D611F9"/>
    <w:rsid w:val="00D664DB"/>
    <w:rsid w:val="00D929EE"/>
    <w:rsid w:val="00DE390D"/>
    <w:rsid w:val="00E277C4"/>
    <w:rsid w:val="00ED6658"/>
    <w:rsid w:val="00F03521"/>
    <w:rsid w:val="00F86DF8"/>
    <w:rsid w:val="00FB32EF"/>
    <w:rsid w:val="00FC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6D1D41"/>
  <w15:docId w15:val="{CA54EC60-444F-4CA0-BD50-97A944E8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D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14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14CC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6734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73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an\Application%20Data\Microsoft\Templates\Visual%20Basic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Visual Basic Lab.dot</Template>
  <TotalTime>40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Lab</vt:lpstr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Lab</dc:title>
  <dc:subject>Computer Science</dc:subject>
  <dc:creator>Jadwiga A. Carlson</dc:creator>
  <cp:keywords>Lab</cp:keywords>
  <cp:lastModifiedBy>Sidney Sanders</cp:lastModifiedBy>
  <cp:revision>26</cp:revision>
  <cp:lastPrinted>2015-01-10T16:18:00Z</cp:lastPrinted>
  <dcterms:created xsi:type="dcterms:W3CDTF">2011-08-11T13:32:00Z</dcterms:created>
  <dcterms:modified xsi:type="dcterms:W3CDTF">2019-03-07T03:08:00Z</dcterms:modified>
</cp:coreProperties>
</file>