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55F3" w14:textId="021B0223" w:rsidR="00583ABA" w:rsidRPr="00760ECF" w:rsidRDefault="007178D2" w:rsidP="00633D52">
      <w:pPr>
        <w:ind w:left="360"/>
        <w:jc w:val="center"/>
      </w:pPr>
      <w:r>
        <w:t xml:space="preserve">FINAL EXAM </w:t>
      </w:r>
      <w:r w:rsidR="007B1504">
        <w:t>TAKE-HOME</w:t>
      </w:r>
      <w:r w:rsidR="00633D52" w:rsidRPr="00760ECF">
        <w:t xml:space="preserve">    G  R  A  D  I  N  G       S  H  E  E  T</w:t>
      </w:r>
    </w:p>
    <w:p w14:paraId="0BD021E6" w14:textId="77777777" w:rsidR="00633D52" w:rsidRDefault="00633D52" w:rsidP="00633D52">
      <w:pPr>
        <w:ind w:left="360"/>
        <w:jc w:val="center"/>
        <w:rPr>
          <w:u w:val="single"/>
        </w:rPr>
      </w:pPr>
    </w:p>
    <w:p w14:paraId="4AB12722" w14:textId="658520B0" w:rsidR="00760ECF" w:rsidRDefault="005622F1" w:rsidP="00633D52">
      <w:pPr>
        <w:ind w:left="360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9DE166" wp14:editId="407F0F92">
                <wp:simplePos x="0" y="0"/>
                <wp:positionH relativeFrom="column">
                  <wp:posOffset>7620</wp:posOffset>
                </wp:positionH>
                <wp:positionV relativeFrom="paragraph">
                  <wp:posOffset>106680</wp:posOffset>
                </wp:positionV>
                <wp:extent cx="6057900" cy="0"/>
                <wp:effectExtent l="17145" t="19050" r="11430" b="1905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113B9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8.4pt" to="477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" strokeweight="1.75pt"/>
            </w:pict>
          </mc:Fallback>
        </mc:AlternateContent>
      </w:r>
    </w:p>
    <w:p w14:paraId="09370E22" w14:textId="77777777" w:rsidR="00633D52" w:rsidRDefault="00633D52" w:rsidP="00633D52">
      <w:pPr>
        <w:ind w:left="360"/>
        <w:jc w:val="center"/>
        <w:rPr>
          <w:u w:val="single"/>
        </w:rPr>
      </w:pPr>
    </w:p>
    <w:p w14:paraId="2025EC78" w14:textId="07120AC4" w:rsidR="00633D52" w:rsidRDefault="00070569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n</w:t>
      </w:r>
      <w:r w:rsidR="00633D52" w:rsidRPr="00633D52">
        <w:rPr>
          <w:rFonts w:ascii="Courier New" w:hAnsi="Courier New" w:cs="Courier New"/>
        </w:rPr>
        <w:t>ame:</w:t>
      </w:r>
      <w:r w:rsidR="00633D52">
        <w:rPr>
          <w:rFonts w:ascii="Courier New" w:hAnsi="Courier New" w:cs="Courier New"/>
        </w:rPr>
        <w:t xml:space="preserve">  </w:t>
      </w:r>
      <w:r w:rsidR="005006A1">
        <w:rPr>
          <w:rFonts w:ascii="Courier New" w:hAnsi="Courier New" w:cs="Courier New"/>
        </w:rPr>
        <w:t>_______</w:t>
      </w:r>
      <w:r w:rsidR="00C24DE6" w:rsidRPr="00C24DE6">
        <w:rPr>
          <w:rFonts w:ascii="Courier New" w:hAnsi="Courier New" w:cs="Courier New"/>
          <w:u w:val="single"/>
        </w:rPr>
        <w:t>Sidney Sanders</w:t>
      </w:r>
      <w:r w:rsidR="00633D52" w:rsidRPr="00633D52">
        <w:rPr>
          <w:rFonts w:ascii="Courier New" w:hAnsi="Courier New" w:cs="Courier New"/>
        </w:rPr>
        <w:t>________</w:t>
      </w:r>
      <w:r w:rsidR="005006A1">
        <w:rPr>
          <w:rFonts w:ascii="Courier New" w:hAnsi="Courier New" w:cs="Courier New"/>
        </w:rPr>
        <w:t xml:space="preserve"> </w:t>
      </w:r>
      <w:r w:rsidR="006B26BB">
        <w:rPr>
          <w:rFonts w:ascii="Courier New" w:hAnsi="Courier New" w:cs="Courier New"/>
        </w:rPr>
        <w:t xml:space="preserve"> </w:t>
      </w:r>
      <w:r w:rsidR="005006A1">
        <w:rPr>
          <w:rFonts w:ascii="Courier New" w:hAnsi="Courier New" w:cs="Courier New"/>
        </w:rPr>
        <w:t xml:space="preserve">[ </w:t>
      </w:r>
      <w:r w:rsidR="005006A1" w:rsidRPr="005006A1">
        <w:rPr>
          <w:rFonts w:ascii="Courier New" w:hAnsi="Courier New" w:cs="Courier New"/>
          <w:b/>
        </w:rPr>
        <w:t>PRINT</w:t>
      </w:r>
      <w:r w:rsidR="005006A1">
        <w:rPr>
          <w:rFonts w:ascii="Courier New" w:hAnsi="Courier New" w:cs="Courier New"/>
        </w:rPr>
        <w:t xml:space="preserve"> ]</w:t>
      </w:r>
      <w:r w:rsidR="00633D52" w:rsidRPr="00633D52">
        <w:rPr>
          <w:rFonts w:ascii="Courier New" w:hAnsi="Courier New" w:cs="Courier New"/>
        </w:rPr>
        <w:t xml:space="preserve"> </w:t>
      </w:r>
    </w:p>
    <w:p w14:paraId="69ED8152" w14:textId="77777777" w:rsidR="00070569" w:rsidRDefault="00070569" w:rsidP="00760ECF">
      <w:pPr>
        <w:rPr>
          <w:rFonts w:ascii="Courier New" w:hAnsi="Courier New" w:cs="Courier New"/>
        </w:rPr>
      </w:pPr>
    </w:p>
    <w:p w14:paraId="6D16D30F" w14:textId="5F937067" w:rsidR="00633D52" w:rsidRDefault="00070569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CS3160</w:t>
      </w:r>
      <w:r w:rsidR="005006A1">
        <w:rPr>
          <w:rFonts w:ascii="Courier New" w:hAnsi="Courier New" w:cs="Courier New"/>
        </w:rPr>
        <w:t>-Sec</w:t>
      </w:r>
      <w:r w:rsidR="00570ECB">
        <w:rPr>
          <w:rFonts w:ascii="Courier New" w:hAnsi="Courier New" w:cs="Courier New"/>
        </w:rPr>
        <w:t xml:space="preserve">tion: </w:t>
      </w:r>
      <w:r w:rsidR="007178D2">
        <w:rPr>
          <w:rFonts w:ascii="Courier New" w:hAnsi="Courier New" w:cs="Courier New"/>
          <w:b/>
        </w:rPr>
        <w:t>1</w:t>
      </w:r>
    </w:p>
    <w:p w14:paraId="1FABCBC1" w14:textId="77777777" w:rsidR="006D14CC" w:rsidRDefault="006D14CC" w:rsidP="00760ECF">
      <w:pPr>
        <w:rPr>
          <w:rFonts w:ascii="Courier New" w:hAnsi="Courier New" w:cs="Courier New"/>
        </w:rPr>
      </w:pPr>
    </w:p>
    <w:p w14:paraId="1CB474C5" w14:textId="77777777" w:rsidR="006D14CC" w:rsidRDefault="006D14CC" w:rsidP="00760ECF">
      <w:pPr>
        <w:rPr>
          <w:rFonts w:ascii="Courier New" w:hAnsi="Courier New" w:cs="Courier New"/>
        </w:rPr>
      </w:pPr>
    </w:p>
    <w:p w14:paraId="51F0723F" w14:textId="48FBC2BD" w:rsidR="006D14CC" w:rsidRDefault="00760ECF" w:rsidP="00760ECF">
      <w:r>
        <w:t xml:space="preserve">We will grade the following items for this </w:t>
      </w:r>
      <w:r w:rsidR="007B1504">
        <w:t>assignment</w:t>
      </w:r>
      <w:r>
        <w:t xml:space="preserve">. Make sure </w:t>
      </w:r>
      <w:r w:rsidR="004E56C6">
        <w:t>to hand in this grade sheet complete with your name</w:t>
      </w:r>
      <w:r w:rsidR="00070569">
        <w:t>(s)</w:t>
      </w:r>
      <w:r w:rsidR="004E56C6">
        <w:t xml:space="preserve"> and section number </w:t>
      </w:r>
      <w:r w:rsidR="007B1504">
        <w:t>via Canvas assignment</w:t>
      </w:r>
      <w:r w:rsidR="004E56C6">
        <w:t xml:space="preserve">. </w:t>
      </w:r>
      <w:r w:rsidR="007B1504">
        <w:t>You need to complete this assignment without a partner.</w:t>
      </w:r>
    </w:p>
    <w:p w14:paraId="105BBC12" w14:textId="77777777" w:rsidR="00760ECF" w:rsidRDefault="00760ECF" w:rsidP="00760ECF"/>
    <w:p w14:paraId="2A4AC892" w14:textId="77777777" w:rsidR="008B1000" w:rsidRDefault="008B1000" w:rsidP="00760ECF">
      <w:pPr>
        <w:rPr>
          <w:rFonts w:ascii="Courier New" w:hAnsi="Courier New" w:cs="Courier New"/>
        </w:rPr>
      </w:pPr>
    </w:p>
    <w:p w14:paraId="11FD4E33" w14:textId="5C91B98C" w:rsidR="00890291" w:rsidRDefault="008B1000" w:rsidP="00760ECF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7178D2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>
        <w:rPr>
          <w:rFonts w:ascii="Times" w:hAnsi="Times"/>
          <w:sz w:val="22"/>
        </w:rPr>
        <w:t>Program style and documentation</w:t>
      </w:r>
    </w:p>
    <w:p w14:paraId="3DADC71B" w14:textId="77777777" w:rsidR="00760ECF" w:rsidRPr="00760ECF" w:rsidRDefault="00760ECF" w:rsidP="00760ECF">
      <w:pPr>
        <w:rPr>
          <w:rFonts w:ascii="Courier New" w:hAnsi="Courier New" w:cs="Courier New"/>
        </w:rPr>
      </w:pPr>
    </w:p>
    <w:p w14:paraId="4EBC22B6" w14:textId="2FA45CB7" w:rsidR="00AD2049" w:rsidRDefault="006D14CC" w:rsidP="00AD2049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 w:rsidR="008B1000">
        <w:rPr>
          <w:rFonts w:ascii="Courier New" w:hAnsi="Courier New" w:cs="Courier New"/>
        </w:rPr>
        <w:t>/</w:t>
      </w:r>
      <w:r w:rsidR="007178D2">
        <w:rPr>
          <w:rFonts w:ascii="Courier New" w:hAnsi="Courier New" w:cs="Courier New"/>
        </w:rPr>
        <w:t>2</w:t>
      </w:r>
      <w:r w:rsidR="00AD2049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ab/>
      </w:r>
      <w:r w:rsidR="00AD2049" w:rsidRPr="00AD2049">
        <w:rPr>
          <w:rFonts w:ascii="Times" w:hAnsi="Times"/>
          <w:sz w:val="22"/>
        </w:rPr>
        <w:t xml:space="preserve">Text Editor Application </w:t>
      </w:r>
      <w:r w:rsidR="007178D2">
        <w:rPr>
          <w:rFonts w:ascii="Times" w:hAnsi="Times"/>
          <w:sz w:val="22"/>
        </w:rPr>
        <w:t>(4 points</w:t>
      </w:r>
      <w:r w:rsidR="007B1504">
        <w:rPr>
          <w:rFonts w:ascii="Times" w:hAnsi="Times"/>
          <w:sz w:val="22"/>
        </w:rPr>
        <w:t xml:space="preserve"> each</w:t>
      </w:r>
      <w:r w:rsidR="007178D2">
        <w:rPr>
          <w:rFonts w:ascii="Times" w:hAnsi="Times"/>
          <w:sz w:val="22"/>
        </w:rPr>
        <w:t>, except where noted as 2 poi</w:t>
      </w:r>
      <w:r w:rsidR="007B1504">
        <w:rPr>
          <w:rFonts w:ascii="Times" w:hAnsi="Times"/>
          <w:sz w:val="22"/>
        </w:rPr>
        <w:t>nt</w:t>
      </w:r>
      <w:r w:rsidR="007178D2">
        <w:rPr>
          <w:rFonts w:ascii="Times" w:hAnsi="Times"/>
          <w:sz w:val="22"/>
        </w:rPr>
        <w:t>s)</w:t>
      </w:r>
    </w:p>
    <w:p w14:paraId="228C7A09" w14:textId="77777777" w:rsidR="00AD2049" w:rsidRDefault="00AD2049" w:rsidP="00AD2049">
      <w:pPr>
        <w:ind w:left="1440" w:firstLine="720"/>
        <w:rPr>
          <w:rFonts w:ascii="Times" w:hAnsi="Times"/>
          <w:sz w:val="22"/>
        </w:rPr>
      </w:pPr>
      <w:r w:rsidRPr="00AD2049">
        <w:rPr>
          <w:rFonts w:ascii="Times" w:hAnsi="Times"/>
          <w:sz w:val="22"/>
        </w:rPr>
        <w:t xml:space="preserve">1. Form layout and properties </w:t>
      </w:r>
    </w:p>
    <w:p w14:paraId="02325D8D" w14:textId="020B4D14" w:rsidR="00AD2049" w:rsidRDefault="00AD2049" w:rsidP="00AD2049">
      <w:pPr>
        <w:ind w:left="1440" w:firstLine="720"/>
        <w:rPr>
          <w:rFonts w:ascii="Times" w:hAnsi="Times"/>
          <w:sz w:val="22"/>
        </w:rPr>
      </w:pPr>
      <w:r w:rsidRPr="00AD2049">
        <w:rPr>
          <w:rFonts w:ascii="Times" w:hAnsi="Times"/>
          <w:sz w:val="22"/>
        </w:rPr>
        <w:t xml:space="preserve">2. Basic </w:t>
      </w:r>
      <w:r w:rsidR="007B1504">
        <w:rPr>
          <w:rFonts w:ascii="Times" w:hAnsi="Times"/>
          <w:sz w:val="22"/>
        </w:rPr>
        <w:t xml:space="preserve">menu </w:t>
      </w:r>
      <w:r w:rsidRPr="00AD2049">
        <w:rPr>
          <w:rFonts w:ascii="Times" w:hAnsi="Times"/>
          <w:sz w:val="22"/>
        </w:rPr>
        <w:t xml:space="preserve">commands:  Clear, Font, Exit </w:t>
      </w:r>
      <w:r w:rsidR="007B1504">
        <w:rPr>
          <w:rFonts w:ascii="Times" w:hAnsi="Times"/>
          <w:sz w:val="22"/>
        </w:rPr>
        <w:t>(prefixes used for Name property)</w:t>
      </w:r>
    </w:p>
    <w:p w14:paraId="613B9920" w14:textId="2AAA307F" w:rsidR="00AD2049" w:rsidRDefault="00AD2049" w:rsidP="00AD2049">
      <w:pPr>
        <w:ind w:left="1440" w:firstLine="720"/>
        <w:rPr>
          <w:rFonts w:ascii="Times" w:hAnsi="Times"/>
          <w:sz w:val="22"/>
        </w:rPr>
      </w:pPr>
      <w:r w:rsidRPr="00AD2049">
        <w:rPr>
          <w:rFonts w:ascii="Times" w:hAnsi="Times"/>
          <w:sz w:val="22"/>
        </w:rPr>
        <w:t xml:space="preserve">3. New icon for application </w:t>
      </w:r>
      <w:r>
        <w:rPr>
          <w:rFonts w:ascii="Times" w:hAnsi="Times"/>
          <w:sz w:val="22"/>
        </w:rPr>
        <w:t>(</w:t>
      </w:r>
      <w:r w:rsidR="007178D2">
        <w:rPr>
          <w:rFonts w:ascii="Times" w:hAnsi="Times"/>
          <w:sz w:val="22"/>
        </w:rPr>
        <w:t>2</w:t>
      </w:r>
      <w:r>
        <w:rPr>
          <w:rFonts w:ascii="Times" w:hAnsi="Times"/>
          <w:sz w:val="22"/>
        </w:rPr>
        <w:t xml:space="preserve"> point</w:t>
      </w:r>
      <w:r w:rsidR="007178D2">
        <w:rPr>
          <w:rFonts w:ascii="Times" w:hAnsi="Times"/>
          <w:sz w:val="22"/>
        </w:rPr>
        <w:t>s</w:t>
      </w:r>
      <w:r>
        <w:rPr>
          <w:rFonts w:ascii="Times" w:hAnsi="Times"/>
          <w:sz w:val="22"/>
        </w:rPr>
        <w:t>)</w:t>
      </w:r>
    </w:p>
    <w:p w14:paraId="466E5597" w14:textId="77777777" w:rsidR="00AD2049" w:rsidRDefault="00AD2049" w:rsidP="00AD2049">
      <w:pPr>
        <w:ind w:left="1440" w:firstLine="720"/>
        <w:rPr>
          <w:rFonts w:ascii="Times" w:hAnsi="Times"/>
          <w:sz w:val="22"/>
        </w:rPr>
      </w:pPr>
      <w:r w:rsidRPr="00AD2049">
        <w:rPr>
          <w:rFonts w:ascii="Times" w:hAnsi="Times"/>
          <w:sz w:val="22"/>
        </w:rPr>
        <w:t xml:space="preserve">4. Image extracted from embedded resource </w:t>
      </w:r>
    </w:p>
    <w:p w14:paraId="11D66118" w14:textId="77777777" w:rsidR="00AD2049" w:rsidRDefault="00AD2049" w:rsidP="00AD2049">
      <w:pPr>
        <w:ind w:left="1440" w:firstLine="720"/>
        <w:rPr>
          <w:rFonts w:ascii="Times" w:hAnsi="Times"/>
          <w:sz w:val="22"/>
        </w:rPr>
      </w:pPr>
      <w:r w:rsidRPr="00AD2049">
        <w:rPr>
          <w:rFonts w:ascii="Times" w:hAnsi="Times"/>
          <w:sz w:val="22"/>
        </w:rPr>
        <w:t xml:space="preserve">5. About box called properly using DLL </w:t>
      </w:r>
    </w:p>
    <w:p w14:paraId="6F0DA524" w14:textId="71AA9723" w:rsidR="007B1504" w:rsidRPr="00AD2049" w:rsidRDefault="00AD2049" w:rsidP="007B1504">
      <w:pPr>
        <w:ind w:left="1440" w:firstLine="720"/>
        <w:rPr>
          <w:rFonts w:ascii="Times" w:hAnsi="Times"/>
          <w:sz w:val="22"/>
        </w:rPr>
      </w:pPr>
      <w:r w:rsidRPr="00AD2049">
        <w:rPr>
          <w:rFonts w:ascii="Times" w:hAnsi="Times"/>
          <w:sz w:val="22"/>
        </w:rPr>
        <w:t>6. Splash screen displayed properly upon application start</w:t>
      </w:r>
      <w:r>
        <w:rPr>
          <w:rFonts w:ascii="Times" w:hAnsi="Times"/>
          <w:sz w:val="22"/>
        </w:rPr>
        <w:t xml:space="preserve"> (</w:t>
      </w:r>
      <w:r w:rsidR="007178D2">
        <w:rPr>
          <w:rFonts w:ascii="Times" w:hAnsi="Times"/>
          <w:sz w:val="22"/>
        </w:rPr>
        <w:t>2</w:t>
      </w:r>
      <w:r>
        <w:rPr>
          <w:rFonts w:ascii="Times" w:hAnsi="Times"/>
          <w:sz w:val="22"/>
        </w:rPr>
        <w:t xml:space="preserve"> point</w:t>
      </w:r>
      <w:r w:rsidR="007178D2">
        <w:rPr>
          <w:rFonts w:ascii="Times" w:hAnsi="Times"/>
          <w:sz w:val="22"/>
        </w:rPr>
        <w:t>s</w:t>
      </w:r>
      <w:r>
        <w:rPr>
          <w:rFonts w:ascii="Times" w:hAnsi="Times"/>
          <w:sz w:val="22"/>
        </w:rPr>
        <w:t>)</w:t>
      </w:r>
      <w:r w:rsidR="007B1504">
        <w:rPr>
          <w:rFonts w:ascii="Times" w:hAnsi="Times"/>
          <w:sz w:val="22"/>
        </w:rPr>
        <w:t xml:space="preserve"> using a timer</w:t>
      </w:r>
    </w:p>
    <w:p w14:paraId="0070BDC3" w14:textId="77777777" w:rsidR="008B1000" w:rsidRDefault="008B1000" w:rsidP="009E20E8">
      <w:pPr>
        <w:rPr>
          <w:rFonts w:ascii="Times" w:hAnsi="Times"/>
          <w:sz w:val="22"/>
        </w:rPr>
      </w:pPr>
    </w:p>
    <w:p w14:paraId="002CA4AE" w14:textId="7A7A14E5" w:rsidR="009E20E8" w:rsidRDefault="008B1000" w:rsidP="00AD2049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7178D2">
        <w:rPr>
          <w:rFonts w:ascii="Courier New" w:hAnsi="Courier New" w:cs="Courier New"/>
        </w:rPr>
        <w:t>12</w:t>
      </w:r>
      <w:r>
        <w:rPr>
          <w:rFonts w:ascii="Courier New" w:hAnsi="Courier New" w:cs="Courier New"/>
        </w:rPr>
        <w:tab/>
      </w:r>
      <w:r w:rsidR="00AD2049" w:rsidRPr="00AD2049">
        <w:rPr>
          <w:rFonts w:ascii="Times" w:hAnsi="Times"/>
          <w:sz w:val="22"/>
        </w:rPr>
        <w:t>About box</w:t>
      </w:r>
      <w:r w:rsidR="007178D2">
        <w:rPr>
          <w:rFonts w:ascii="Times" w:hAnsi="Times"/>
          <w:sz w:val="22"/>
        </w:rPr>
        <w:t xml:space="preserve"> (each </w:t>
      </w:r>
      <w:r w:rsidR="003122D9">
        <w:rPr>
          <w:rFonts w:ascii="Times" w:hAnsi="Times"/>
          <w:sz w:val="22"/>
        </w:rPr>
        <w:t>4</w:t>
      </w:r>
      <w:r w:rsidR="007178D2">
        <w:rPr>
          <w:rFonts w:ascii="Times" w:hAnsi="Times"/>
          <w:sz w:val="22"/>
        </w:rPr>
        <w:t xml:space="preserve"> points)</w:t>
      </w:r>
    </w:p>
    <w:p w14:paraId="4BB65B96" w14:textId="77777777" w:rsidR="00AD2049" w:rsidRDefault="00AD2049" w:rsidP="00AD2049">
      <w:pPr>
        <w:ind w:left="1440" w:firstLine="720"/>
        <w:rPr>
          <w:rFonts w:ascii="Times" w:hAnsi="Times"/>
          <w:sz w:val="22"/>
        </w:rPr>
      </w:pPr>
      <w:r w:rsidRPr="00AD2049">
        <w:rPr>
          <w:rFonts w:ascii="Times" w:hAnsi="Times"/>
          <w:sz w:val="22"/>
        </w:rPr>
        <w:t xml:space="preserve">1. Form layout and properties </w:t>
      </w:r>
    </w:p>
    <w:p w14:paraId="2DE46D8F" w14:textId="77777777" w:rsidR="00AD2049" w:rsidRDefault="00AD2049" w:rsidP="00AD2049">
      <w:pPr>
        <w:ind w:left="1440" w:firstLine="720"/>
        <w:rPr>
          <w:rFonts w:ascii="Times" w:hAnsi="Times"/>
          <w:sz w:val="22"/>
        </w:rPr>
      </w:pPr>
      <w:r w:rsidRPr="00AD2049">
        <w:rPr>
          <w:rFonts w:ascii="Times" w:hAnsi="Times"/>
          <w:sz w:val="22"/>
        </w:rPr>
        <w:t xml:space="preserve">2. Constructor initializes form control properties </w:t>
      </w:r>
    </w:p>
    <w:p w14:paraId="2F4BCFC8" w14:textId="2FC2D8CC" w:rsidR="00AD2049" w:rsidRPr="00AD2049" w:rsidRDefault="00AD2049" w:rsidP="00AD2049">
      <w:pPr>
        <w:ind w:left="1440" w:firstLine="720"/>
        <w:rPr>
          <w:rFonts w:ascii="Times" w:hAnsi="Times"/>
          <w:sz w:val="22"/>
        </w:rPr>
      </w:pPr>
      <w:r w:rsidRPr="00AD2049">
        <w:rPr>
          <w:rFonts w:ascii="Times" w:hAnsi="Times"/>
          <w:sz w:val="22"/>
        </w:rPr>
        <w:t xml:space="preserve">3. Resize </w:t>
      </w:r>
      <w:r w:rsidR="001B11F5">
        <w:rPr>
          <w:rFonts w:ascii="Times" w:hAnsi="Times"/>
          <w:sz w:val="22"/>
        </w:rPr>
        <w:t xml:space="preserve">the </w:t>
      </w:r>
      <w:r w:rsidRPr="00AD2049">
        <w:rPr>
          <w:rFonts w:ascii="Times" w:hAnsi="Times"/>
          <w:sz w:val="22"/>
        </w:rPr>
        <w:t xml:space="preserve">picture box to </w:t>
      </w:r>
      <w:r w:rsidR="007B1504">
        <w:rPr>
          <w:rFonts w:ascii="Times" w:hAnsi="Times"/>
          <w:sz w:val="22"/>
        </w:rPr>
        <w:t>match</w:t>
      </w:r>
      <w:r w:rsidRPr="00AD2049">
        <w:rPr>
          <w:rFonts w:ascii="Times" w:hAnsi="Times"/>
          <w:sz w:val="22"/>
        </w:rPr>
        <w:t xml:space="preserve"> </w:t>
      </w:r>
      <w:r w:rsidR="001B11F5">
        <w:rPr>
          <w:rFonts w:ascii="Times" w:hAnsi="Times"/>
          <w:sz w:val="22"/>
        </w:rPr>
        <w:t xml:space="preserve">the </w:t>
      </w:r>
      <w:r w:rsidRPr="00AD2049">
        <w:rPr>
          <w:rFonts w:ascii="Times" w:hAnsi="Times"/>
          <w:sz w:val="22"/>
        </w:rPr>
        <w:t xml:space="preserve">size of </w:t>
      </w:r>
      <w:r w:rsidR="001B11F5">
        <w:rPr>
          <w:rFonts w:ascii="Times" w:hAnsi="Times"/>
          <w:sz w:val="22"/>
        </w:rPr>
        <w:t xml:space="preserve">the </w:t>
      </w:r>
      <w:r w:rsidRPr="00AD2049">
        <w:rPr>
          <w:rFonts w:ascii="Times" w:hAnsi="Times"/>
          <w:sz w:val="22"/>
        </w:rPr>
        <w:t>image</w:t>
      </w:r>
      <w:r w:rsidR="007B1504">
        <w:rPr>
          <w:rFonts w:ascii="Times" w:hAnsi="Times"/>
          <w:sz w:val="22"/>
        </w:rPr>
        <w:t xml:space="preserve"> (image should not be large)</w:t>
      </w:r>
    </w:p>
    <w:p w14:paraId="0A6EF46A" w14:textId="77777777" w:rsidR="00890291" w:rsidRDefault="00890291" w:rsidP="009E20E8"/>
    <w:p w14:paraId="5DA3484B" w14:textId="54771C35" w:rsidR="009F5D82" w:rsidRDefault="009F5D82" w:rsidP="00760ECF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7178D2">
        <w:rPr>
          <w:rFonts w:ascii="Courier New" w:hAnsi="Courier New" w:cs="Courier New"/>
        </w:rPr>
        <w:t>16</w:t>
      </w:r>
      <w:r>
        <w:rPr>
          <w:rFonts w:ascii="Courier New" w:hAnsi="Courier New" w:cs="Courier New"/>
        </w:rPr>
        <w:tab/>
      </w:r>
      <w:r w:rsidR="00AD2049" w:rsidRPr="00AD2049">
        <w:rPr>
          <w:sz w:val="22"/>
        </w:rPr>
        <w:t>Splash screen</w:t>
      </w:r>
      <w:r w:rsidR="007178D2">
        <w:rPr>
          <w:sz w:val="22"/>
        </w:rPr>
        <w:t xml:space="preserve"> (each 4 points)</w:t>
      </w:r>
    </w:p>
    <w:p w14:paraId="5C195184" w14:textId="77777777" w:rsidR="00AD2049" w:rsidRDefault="00AD2049" w:rsidP="00AD2049">
      <w:pPr>
        <w:ind w:left="1440" w:firstLine="720"/>
        <w:rPr>
          <w:sz w:val="22"/>
        </w:rPr>
      </w:pPr>
      <w:r w:rsidRPr="00AD2049">
        <w:rPr>
          <w:sz w:val="22"/>
        </w:rPr>
        <w:t xml:space="preserve">1. Form layout and properties </w:t>
      </w:r>
    </w:p>
    <w:p w14:paraId="525920D9" w14:textId="77777777" w:rsidR="00AD2049" w:rsidRDefault="00AD2049" w:rsidP="00AD2049">
      <w:pPr>
        <w:ind w:left="1440" w:firstLine="720"/>
        <w:rPr>
          <w:sz w:val="22"/>
        </w:rPr>
      </w:pPr>
      <w:r w:rsidRPr="00AD2049">
        <w:rPr>
          <w:sz w:val="22"/>
        </w:rPr>
        <w:t xml:space="preserve">2. Constructor initializes form control properties </w:t>
      </w:r>
    </w:p>
    <w:p w14:paraId="14DAE949" w14:textId="77777777" w:rsidR="007B1504" w:rsidRPr="00AD2049" w:rsidRDefault="007B1504" w:rsidP="007B1504">
      <w:pPr>
        <w:ind w:left="1440" w:firstLine="720"/>
        <w:rPr>
          <w:rFonts w:ascii="Times" w:hAnsi="Times"/>
          <w:sz w:val="22"/>
        </w:rPr>
      </w:pPr>
      <w:r w:rsidRPr="00AD2049">
        <w:rPr>
          <w:rFonts w:ascii="Times" w:hAnsi="Times"/>
          <w:sz w:val="22"/>
        </w:rPr>
        <w:t xml:space="preserve">3. Resize </w:t>
      </w:r>
      <w:r>
        <w:rPr>
          <w:rFonts w:ascii="Times" w:hAnsi="Times"/>
          <w:sz w:val="22"/>
        </w:rPr>
        <w:t xml:space="preserve">the </w:t>
      </w:r>
      <w:r w:rsidRPr="00AD2049">
        <w:rPr>
          <w:rFonts w:ascii="Times" w:hAnsi="Times"/>
          <w:sz w:val="22"/>
        </w:rPr>
        <w:t xml:space="preserve">picture box to </w:t>
      </w:r>
      <w:r>
        <w:rPr>
          <w:rFonts w:ascii="Times" w:hAnsi="Times"/>
          <w:sz w:val="22"/>
        </w:rPr>
        <w:t>match</w:t>
      </w:r>
      <w:r w:rsidRPr="00AD2049">
        <w:rPr>
          <w:rFonts w:ascii="Times" w:hAnsi="Times"/>
          <w:sz w:val="22"/>
        </w:rPr>
        <w:t xml:space="preserve"> </w:t>
      </w:r>
      <w:r>
        <w:rPr>
          <w:rFonts w:ascii="Times" w:hAnsi="Times"/>
          <w:sz w:val="22"/>
        </w:rPr>
        <w:t xml:space="preserve">the </w:t>
      </w:r>
      <w:r w:rsidRPr="00AD2049">
        <w:rPr>
          <w:rFonts w:ascii="Times" w:hAnsi="Times"/>
          <w:sz w:val="22"/>
        </w:rPr>
        <w:t xml:space="preserve">size of </w:t>
      </w:r>
      <w:r>
        <w:rPr>
          <w:rFonts w:ascii="Times" w:hAnsi="Times"/>
          <w:sz w:val="22"/>
        </w:rPr>
        <w:t xml:space="preserve">the </w:t>
      </w:r>
      <w:r w:rsidRPr="00AD2049">
        <w:rPr>
          <w:rFonts w:ascii="Times" w:hAnsi="Times"/>
          <w:sz w:val="22"/>
        </w:rPr>
        <w:t>image</w:t>
      </w:r>
      <w:r>
        <w:rPr>
          <w:rFonts w:ascii="Times" w:hAnsi="Times"/>
          <w:sz w:val="22"/>
        </w:rPr>
        <w:t xml:space="preserve"> (image should not be large)</w:t>
      </w:r>
    </w:p>
    <w:p w14:paraId="0E6BB8EA" w14:textId="77777777" w:rsidR="00AD2049" w:rsidRDefault="00AD2049" w:rsidP="00AD2049">
      <w:pPr>
        <w:ind w:left="1440" w:firstLine="720"/>
        <w:rPr>
          <w:sz w:val="22"/>
        </w:rPr>
      </w:pPr>
      <w:r w:rsidRPr="00AD2049">
        <w:rPr>
          <w:sz w:val="22"/>
        </w:rPr>
        <w:t>4. Tick event causes the form to close after the specified interval</w:t>
      </w:r>
    </w:p>
    <w:p w14:paraId="55A19E6E" w14:textId="77777777" w:rsidR="006D14CC" w:rsidRPr="006D14CC" w:rsidRDefault="006D14CC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</w:t>
      </w:r>
      <w:r w:rsidR="00760ECF">
        <w:rPr>
          <w:rFonts w:ascii="Courier New" w:hAnsi="Courier New" w:cs="Courier New"/>
        </w:rPr>
        <w:t>________</w:t>
      </w:r>
    </w:p>
    <w:p w14:paraId="3447CF5B" w14:textId="77777777" w:rsidR="006D14CC" w:rsidRDefault="006D14CC" w:rsidP="00760ECF">
      <w:pPr>
        <w:rPr>
          <w:rFonts w:ascii="Courier New" w:hAnsi="Courier New" w:cs="Courier New"/>
        </w:rPr>
      </w:pPr>
    </w:p>
    <w:p w14:paraId="41EAB764" w14:textId="77777777" w:rsidR="006D14CC" w:rsidRDefault="006D14CC" w:rsidP="00760ECF">
      <w:pPr>
        <w:rPr>
          <w:rFonts w:ascii="Courier New" w:hAnsi="Courier New" w:cs="Courier New"/>
        </w:rPr>
      </w:pPr>
    </w:p>
    <w:p w14:paraId="648A4F4B" w14:textId="09ED0322" w:rsidR="006D14CC" w:rsidRPr="006D14CC" w:rsidRDefault="00FB32EF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 w:rsidR="008B1000">
        <w:rPr>
          <w:rFonts w:ascii="Courier New" w:hAnsi="Courier New" w:cs="Courier New"/>
        </w:rPr>
        <w:t>/</w:t>
      </w:r>
      <w:r w:rsidR="007178D2">
        <w:rPr>
          <w:rFonts w:ascii="Courier New" w:hAnsi="Courier New" w:cs="Courier New"/>
        </w:rPr>
        <w:t>50</w:t>
      </w:r>
      <w:r w:rsidR="006D14CC">
        <w:rPr>
          <w:rFonts w:ascii="Courier New" w:hAnsi="Courier New" w:cs="Courier New"/>
        </w:rPr>
        <w:tab/>
      </w:r>
      <w:r w:rsidR="006D14CC" w:rsidRPr="006D14CC">
        <w:rPr>
          <w:b/>
        </w:rPr>
        <w:t>Total points</w:t>
      </w:r>
    </w:p>
    <w:p w14:paraId="2910D387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058FAF5F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7447945E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3B1D9E7C" w14:textId="77777777" w:rsidR="00D536DF" w:rsidRDefault="00D536DF" w:rsidP="00760ECF">
      <w:pPr>
        <w:rPr>
          <w:rFonts w:ascii="Courier New" w:hAnsi="Courier New" w:cs="Courier New"/>
        </w:rPr>
      </w:pPr>
    </w:p>
    <w:p w14:paraId="46E97BC3" w14:textId="1C4067FC" w:rsidR="00D536DF" w:rsidRPr="00D536DF" w:rsidRDefault="00D536DF" w:rsidP="00760ECF">
      <w:r w:rsidRPr="00D536DF">
        <w:t xml:space="preserve">NOTE: </w:t>
      </w:r>
      <w:r>
        <w:t>The solution to this assignment, a take-home part of the final exam in CS3160 class, was created by me alone without any help from friends, family, classmates, or anyone else. I only used class resources and Microsoft .NET official documentation.</w:t>
      </w:r>
    </w:p>
    <w:p w14:paraId="09C9070F" w14:textId="77777777" w:rsidR="00D536DF" w:rsidRDefault="00D536DF" w:rsidP="00760ECF">
      <w:pPr>
        <w:rPr>
          <w:rFonts w:ascii="Courier New" w:hAnsi="Courier New" w:cs="Courier New"/>
        </w:rPr>
      </w:pPr>
    </w:p>
    <w:p w14:paraId="7913D793" w14:textId="545AEF0D" w:rsidR="006D14CC" w:rsidRPr="00D536DF" w:rsidRDefault="00D536DF" w:rsidP="00760ECF">
      <w:r>
        <w:rPr>
          <w:rFonts w:ascii="Courier New" w:hAnsi="Courier New" w:cs="Courier New"/>
        </w:rPr>
        <w:t>[</w:t>
      </w:r>
      <w:r w:rsidR="00C24DE6">
        <w:rPr>
          <w:rFonts w:ascii="Courier New" w:hAnsi="Courier New" w:cs="Courier New"/>
        </w:rPr>
        <w:t xml:space="preserve"> SRS</w:t>
      </w:r>
      <w:r>
        <w:rPr>
          <w:rFonts w:ascii="Courier New" w:hAnsi="Courier New" w:cs="Courier New"/>
        </w:rPr>
        <w:t xml:space="preserve"> ] </w:t>
      </w:r>
      <w:r w:rsidRPr="00D536DF">
        <w:t xml:space="preserve">Insert your initials to </w:t>
      </w:r>
      <w:r>
        <w:t>show that you agree with</w:t>
      </w:r>
      <w:r w:rsidRPr="00D536DF">
        <w:t xml:space="preserve"> the statement above</w:t>
      </w:r>
    </w:p>
    <w:p w14:paraId="0942254E" w14:textId="77777777" w:rsidR="006D14CC" w:rsidRPr="006D14CC" w:rsidRDefault="006D14CC" w:rsidP="00760ECF">
      <w:pPr>
        <w:rPr>
          <w:rFonts w:ascii="Courier New" w:hAnsi="Courier New" w:cs="Courier New"/>
        </w:rPr>
      </w:pPr>
    </w:p>
    <w:sectPr w:rsidR="006D14CC" w:rsidRPr="006D14CC" w:rsidSect="00963E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926F8" w14:textId="77777777" w:rsidR="00BE1404" w:rsidRDefault="00BE1404">
      <w:r>
        <w:separator/>
      </w:r>
    </w:p>
  </w:endnote>
  <w:endnote w:type="continuationSeparator" w:id="0">
    <w:p w14:paraId="45266A53" w14:textId="77777777" w:rsidR="00BE1404" w:rsidRDefault="00BE1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6F2D" w14:textId="77777777" w:rsidR="00AD2049" w:rsidRDefault="00AD20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B550" w14:textId="77777777" w:rsidR="009F5D82" w:rsidRDefault="00FC28AF" w:rsidP="00760ECF">
    <w:pPr>
      <w:pStyle w:val="Footer"/>
    </w:pPr>
    <w:r>
      <w:t xml:space="preserve">CS3160, Instructor: </w:t>
    </w:r>
    <w:r w:rsidR="009F5D82">
      <w:t>Carlson</w:t>
    </w:r>
    <w:r w:rsidR="009F5D82">
      <w:tab/>
    </w:r>
    <w:r w:rsidR="009F5D8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2084" w14:textId="77777777" w:rsidR="00AD2049" w:rsidRDefault="00AD2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9CAB7" w14:textId="77777777" w:rsidR="00BE1404" w:rsidRDefault="00BE1404">
      <w:r>
        <w:separator/>
      </w:r>
    </w:p>
  </w:footnote>
  <w:footnote w:type="continuationSeparator" w:id="0">
    <w:p w14:paraId="5480C0F2" w14:textId="77777777" w:rsidR="00BE1404" w:rsidRDefault="00BE1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8EE1B" w14:textId="77777777" w:rsidR="0069150D" w:rsidRDefault="00BE1404">
    <w:pPr>
      <w:pStyle w:val="Header"/>
    </w:pPr>
    <w:r>
      <w:rPr>
        <w:noProof/>
      </w:rPr>
      <w:pict w14:anchorId="3A9AA1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7013297" o:spid="_x0000_s2050" type="#_x0000_t136" style="position:absolute;margin-left:0;margin-top:0;width:588.4pt;height:84.05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Assignment #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62CA" w14:textId="491F1564" w:rsidR="009F5D82" w:rsidRDefault="00BE1404" w:rsidP="00963E52">
    <w:pPr>
      <w:pStyle w:val="Header"/>
      <w:tabs>
        <w:tab w:val="clear" w:pos="4320"/>
        <w:tab w:val="clear" w:pos="8640"/>
        <w:tab w:val="right" w:pos="9540"/>
      </w:tabs>
    </w:pPr>
    <w:r>
      <w:rPr>
        <w:noProof/>
      </w:rPr>
      <w:pict w14:anchorId="5925B5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7013298" o:spid="_x0000_s2051" type="#_x0000_t136" style="position:absolute;margin-left:0;margin-top:0;width:588.4pt;height:84.05pt;rotation:315;z-index:-25165312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Assignment #7"/>
          <w10:wrap anchorx="margin" anchory="margin"/>
        </v:shape>
      </w:pict>
    </w:r>
    <w:r w:rsidR="007178D2">
      <w:t>50</w:t>
    </w:r>
    <w:r w:rsidR="00963E52">
      <w:t xml:space="preserve"> points </w:t>
    </w:r>
    <w:r w:rsidR="00963E52">
      <w:tab/>
      <w:t xml:space="preserve">Due: </w:t>
    </w:r>
    <w:r w:rsidR="00B12EBC">
      <w:t>Specified on Canvas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48FF7" w14:textId="77777777" w:rsidR="0069150D" w:rsidRDefault="00BE1404">
    <w:pPr>
      <w:pStyle w:val="Header"/>
    </w:pPr>
    <w:r>
      <w:rPr>
        <w:noProof/>
      </w:rPr>
      <w:pict w14:anchorId="16B3C9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7013296" o:spid="_x0000_s2049" type="#_x0000_t136" style="position:absolute;margin-left:0;margin-top:0;width:588.4pt;height:84.05pt;rotation:315;z-index:-25165721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Assignment #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E4F78"/>
    <w:multiLevelType w:val="hybridMultilevel"/>
    <w:tmpl w:val="00260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79724E"/>
    <w:multiLevelType w:val="hybridMultilevel"/>
    <w:tmpl w:val="CD00F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D539ED"/>
    <w:multiLevelType w:val="hybridMultilevel"/>
    <w:tmpl w:val="9BA0ED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E8531A"/>
    <w:multiLevelType w:val="hybridMultilevel"/>
    <w:tmpl w:val="C3F40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96113D"/>
    <w:multiLevelType w:val="hybridMultilevel"/>
    <w:tmpl w:val="F74CC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1M7AwNTIxMTAwMTNX0lEKTi0uzszPAykwqQUAGkNXpSwAAAA="/>
  </w:docVars>
  <w:rsids>
    <w:rsidRoot w:val="00825C3A"/>
    <w:rsid w:val="00070569"/>
    <w:rsid w:val="000919FB"/>
    <w:rsid w:val="001B11F5"/>
    <w:rsid w:val="002A72C9"/>
    <w:rsid w:val="003122D9"/>
    <w:rsid w:val="004E56C6"/>
    <w:rsid w:val="005006A1"/>
    <w:rsid w:val="00510087"/>
    <w:rsid w:val="00511164"/>
    <w:rsid w:val="005622F1"/>
    <w:rsid w:val="00570ECB"/>
    <w:rsid w:val="00583ABA"/>
    <w:rsid w:val="005C673E"/>
    <w:rsid w:val="00614707"/>
    <w:rsid w:val="0062087A"/>
    <w:rsid w:val="00633D52"/>
    <w:rsid w:val="0069150D"/>
    <w:rsid w:val="006B26BB"/>
    <w:rsid w:val="006D14CC"/>
    <w:rsid w:val="007178D2"/>
    <w:rsid w:val="00760ECF"/>
    <w:rsid w:val="007B1504"/>
    <w:rsid w:val="007F3014"/>
    <w:rsid w:val="00825C3A"/>
    <w:rsid w:val="0088764D"/>
    <w:rsid w:val="00890291"/>
    <w:rsid w:val="008B1000"/>
    <w:rsid w:val="00963E52"/>
    <w:rsid w:val="00984E34"/>
    <w:rsid w:val="009E20E8"/>
    <w:rsid w:val="009F5D82"/>
    <w:rsid w:val="00AB2D3C"/>
    <w:rsid w:val="00AD2049"/>
    <w:rsid w:val="00B12EBC"/>
    <w:rsid w:val="00B31E6D"/>
    <w:rsid w:val="00BE1404"/>
    <w:rsid w:val="00C01395"/>
    <w:rsid w:val="00C06F4B"/>
    <w:rsid w:val="00C24DE6"/>
    <w:rsid w:val="00C86BB5"/>
    <w:rsid w:val="00CC6B23"/>
    <w:rsid w:val="00D536DF"/>
    <w:rsid w:val="00D664DB"/>
    <w:rsid w:val="00D929EE"/>
    <w:rsid w:val="00DE67F1"/>
    <w:rsid w:val="00ED6658"/>
    <w:rsid w:val="00F86DF8"/>
    <w:rsid w:val="00FB32EF"/>
    <w:rsid w:val="00FC28AF"/>
    <w:rsid w:val="00FC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161755D4"/>
  <w15:docId w15:val="{95EE4A35-D354-4D35-818F-14DCEEEA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1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14C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an\Application%20Data\Microsoft\Templates\Visual%20Basic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Visual Basic Lab.dot</Template>
  <TotalTime>1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</vt:lpstr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</dc:title>
  <dc:subject>Computer Science</dc:subject>
  <dc:creator>Jadwiga A. Carlson</dc:creator>
  <cp:keywords>Lab</cp:keywords>
  <cp:lastModifiedBy>Sidney Reagan Sanders</cp:lastModifiedBy>
  <cp:revision>2</cp:revision>
  <cp:lastPrinted>2015-01-10T16:18:00Z</cp:lastPrinted>
  <dcterms:created xsi:type="dcterms:W3CDTF">2021-04-29T01:32:00Z</dcterms:created>
  <dcterms:modified xsi:type="dcterms:W3CDTF">2021-04-29T01:32:00Z</dcterms:modified>
</cp:coreProperties>
</file>