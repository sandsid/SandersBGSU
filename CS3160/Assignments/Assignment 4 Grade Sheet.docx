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0E30" w14:textId="2D3B1CC2" w:rsidR="00583ABA" w:rsidRPr="00760ECF" w:rsidRDefault="007406F5" w:rsidP="00633D52">
      <w:pPr>
        <w:ind w:left="360"/>
        <w:jc w:val="center"/>
      </w:pPr>
      <w:r>
        <w:t>A S S I G N M E N T</w:t>
      </w:r>
      <w:r w:rsidR="003971E9">
        <w:t xml:space="preserve">      4</w:t>
      </w:r>
      <w:r w:rsidR="00633D52" w:rsidRPr="00760ECF">
        <w:t xml:space="preserve">      G  R  A  D  I  N  G       S  H  E  E  T</w:t>
      </w:r>
    </w:p>
    <w:p w14:paraId="14891E0F" w14:textId="77777777" w:rsidR="00633D52" w:rsidRDefault="00633D52" w:rsidP="00633D52">
      <w:pPr>
        <w:ind w:left="360"/>
        <w:jc w:val="center"/>
        <w:rPr>
          <w:u w:val="single"/>
        </w:rPr>
      </w:pPr>
    </w:p>
    <w:p w14:paraId="6B52D806" w14:textId="35F9D0B2" w:rsidR="00760ECF" w:rsidRDefault="009A626E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75BD2C" wp14:editId="230FF369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9050" r="11430" b="1905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4F86E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" strokeweight="1.75pt"/>
            </w:pict>
          </mc:Fallback>
        </mc:AlternateContent>
      </w:r>
    </w:p>
    <w:p w14:paraId="64364F52" w14:textId="77777777" w:rsidR="00633D52" w:rsidRDefault="00633D52" w:rsidP="00633D52">
      <w:pPr>
        <w:ind w:left="360"/>
        <w:jc w:val="center"/>
        <w:rPr>
          <w:u w:val="single"/>
        </w:rPr>
      </w:pPr>
    </w:p>
    <w:p w14:paraId="128DE16C" w14:textId="63B6EE51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________</w:t>
      </w:r>
      <w:r w:rsidR="0030065E">
        <w:rPr>
          <w:rFonts w:ascii="Courier New" w:hAnsi="Courier New" w:cs="Courier New"/>
          <w:u w:val="single"/>
        </w:rPr>
        <w:t>Sidney Sanders</w:t>
      </w:r>
      <w:r w:rsidR="00633D52" w:rsidRPr="00633D52">
        <w:rPr>
          <w:rFonts w:ascii="Courier New" w:hAnsi="Courier New" w:cs="Courier New"/>
        </w:rPr>
        <w:t>________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 xml:space="preserve">[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504051F1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303D8696" w14:textId="0AFADDCB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B12EBC" w:rsidRPr="00D74801">
        <w:rPr>
          <w:rFonts w:ascii="Courier New" w:hAnsi="Courier New" w:cs="Courier New"/>
          <w:b/>
          <w:u w:val="single"/>
        </w:rPr>
        <w:t>__</w:t>
      </w:r>
      <w:r w:rsidR="00BC5130" w:rsidRPr="00D74801">
        <w:rPr>
          <w:rFonts w:ascii="Courier New" w:hAnsi="Courier New" w:cs="Courier New"/>
          <w:b/>
          <w:u w:val="single"/>
        </w:rPr>
        <w:t>1</w:t>
      </w:r>
      <w:r w:rsidR="00B12EBC" w:rsidRPr="00D74801">
        <w:rPr>
          <w:rFonts w:ascii="Courier New" w:hAnsi="Courier New" w:cs="Courier New"/>
          <w:b/>
          <w:u w:val="single"/>
        </w:rPr>
        <w:t>__</w:t>
      </w:r>
    </w:p>
    <w:p w14:paraId="4360E436" w14:textId="77777777" w:rsidR="006D14CC" w:rsidRDefault="006D14CC" w:rsidP="00760ECF">
      <w:pPr>
        <w:rPr>
          <w:rFonts w:ascii="Courier New" w:hAnsi="Courier New" w:cs="Courier New"/>
        </w:rPr>
      </w:pPr>
    </w:p>
    <w:p w14:paraId="1790DA91" w14:textId="2AB4C128" w:rsidR="006D14CC" w:rsidRDefault="00760ECF" w:rsidP="00760ECF">
      <w:r>
        <w:t xml:space="preserve">We will grade the following items for this </w:t>
      </w:r>
      <w:r w:rsidR="00175A60">
        <w:t>assignment</w:t>
      </w:r>
      <w:r>
        <w:t xml:space="preserve">. Make sure </w:t>
      </w:r>
      <w:r w:rsidR="004E56C6">
        <w:t>to hand in this grade sheet complete with your name</w:t>
      </w:r>
      <w:r w:rsidR="00070569">
        <w:t>(s)</w:t>
      </w:r>
      <w:r w:rsidR="004E56C6">
        <w:t xml:space="preserve"> and section number </w:t>
      </w:r>
      <w:r w:rsidR="00175A60">
        <w:t>via Canvas</w:t>
      </w:r>
      <w:r w:rsidR="004E56C6">
        <w:t xml:space="preserve">. </w:t>
      </w:r>
      <w:r w:rsidR="00070569">
        <w:t>Each group member MUST supply his/her grade sheet.</w:t>
      </w:r>
    </w:p>
    <w:p w14:paraId="2B1DBDD3" w14:textId="77777777" w:rsidR="00760ECF" w:rsidRDefault="00760ECF" w:rsidP="00760ECF"/>
    <w:p w14:paraId="6458E332" w14:textId="77777777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</w:p>
    <w:p w14:paraId="4110E4A8" w14:textId="77777777" w:rsidR="008B1000" w:rsidRDefault="008B1000" w:rsidP="00760ECF">
      <w:pPr>
        <w:rPr>
          <w:rFonts w:ascii="Courier New" w:hAnsi="Courier New" w:cs="Courier New"/>
        </w:rPr>
      </w:pPr>
    </w:p>
    <w:p w14:paraId="4020E5A9" w14:textId="77777777" w:rsidR="00E00254" w:rsidRPr="00E00254" w:rsidRDefault="009F5D82" w:rsidP="00E00254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E0025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00254" w:rsidRPr="00E00254">
        <w:rPr>
          <w:rFonts w:ascii="Times" w:hAnsi="Times"/>
          <w:sz w:val="22"/>
        </w:rPr>
        <w:t>Form design (including properly named controls, handles only user communication, logic</w:t>
      </w:r>
    </w:p>
    <w:p w14:paraId="49175C0F" w14:textId="77777777" w:rsidR="00890291" w:rsidRDefault="00E00254" w:rsidP="00E00254">
      <w:pPr>
        <w:ind w:left="720" w:firstLine="720"/>
        <w:rPr>
          <w:rFonts w:ascii="Times" w:hAnsi="Times"/>
          <w:sz w:val="22"/>
        </w:rPr>
      </w:pPr>
      <w:r w:rsidRPr="00E00254">
        <w:rPr>
          <w:rFonts w:ascii="Times" w:hAnsi="Times"/>
          <w:sz w:val="22"/>
        </w:rPr>
        <w:t>handled by Game class)</w:t>
      </w:r>
    </w:p>
    <w:p w14:paraId="20339939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7689D727" w14:textId="24993887" w:rsidR="008B1000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5E051B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00254" w:rsidRPr="00E00254">
        <w:rPr>
          <w:rFonts w:ascii="Times" w:hAnsi="Times"/>
          <w:sz w:val="22"/>
        </w:rPr>
        <w:t>Game refreshes screen properly on a Form1 Paint event</w:t>
      </w:r>
    </w:p>
    <w:p w14:paraId="210FDCE5" w14:textId="77777777" w:rsidR="008B1000" w:rsidRDefault="008B1000" w:rsidP="009E20E8">
      <w:pPr>
        <w:rPr>
          <w:rFonts w:ascii="Times" w:hAnsi="Times"/>
          <w:sz w:val="22"/>
        </w:rPr>
      </w:pPr>
    </w:p>
    <w:p w14:paraId="7899FC0E" w14:textId="77777777" w:rsidR="009E20E8" w:rsidRDefault="008B1000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 w:rsidR="00E00254" w:rsidRPr="00E00254">
        <w:rPr>
          <w:rFonts w:ascii="Times" w:hAnsi="Times"/>
          <w:sz w:val="22"/>
        </w:rPr>
        <w:t>Design of application icon</w:t>
      </w:r>
    </w:p>
    <w:p w14:paraId="46678E23" w14:textId="77777777" w:rsidR="00890291" w:rsidRDefault="00890291" w:rsidP="009E20E8"/>
    <w:p w14:paraId="0DC4A1AB" w14:textId="01293347" w:rsidR="00E00254" w:rsidRPr="00E00254" w:rsidRDefault="009F5D82" w:rsidP="00E00254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5E051B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Game graphics (identifying square containing mouse click, drawing proper figure, keeping</w:t>
      </w:r>
    </w:p>
    <w:p w14:paraId="4B7AE580" w14:textId="77777777" w:rsidR="009F5D82" w:rsidRDefault="00E00254" w:rsidP="00E00254">
      <w:pPr>
        <w:ind w:left="720" w:firstLine="720"/>
        <w:rPr>
          <w:sz w:val="22"/>
        </w:rPr>
      </w:pPr>
      <w:r w:rsidRPr="00E00254">
        <w:rPr>
          <w:sz w:val="22"/>
        </w:rPr>
        <w:t>track of turns)</w:t>
      </w:r>
    </w:p>
    <w:p w14:paraId="44C34B2C" w14:textId="77777777" w:rsidR="008B1000" w:rsidRDefault="008B1000" w:rsidP="00760ECF">
      <w:pPr>
        <w:rPr>
          <w:sz w:val="22"/>
        </w:rPr>
      </w:pPr>
    </w:p>
    <w:p w14:paraId="1327B180" w14:textId="77777777" w:rsidR="00E00254" w:rsidRPr="00E00254" w:rsidRDefault="008B1000" w:rsidP="00E00254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E00254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Game logic (identifying when a player has won, identifying tie games, returning correct</w:t>
      </w:r>
    </w:p>
    <w:p w14:paraId="74D13F28" w14:textId="77777777" w:rsidR="008B1000" w:rsidRPr="009F5D82" w:rsidRDefault="00E00254" w:rsidP="00E00254">
      <w:pPr>
        <w:ind w:left="720" w:firstLine="720"/>
        <w:rPr>
          <w:rFonts w:ascii="Courier New" w:hAnsi="Courier New" w:cs="Courier New"/>
        </w:rPr>
      </w:pPr>
      <w:r w:rsidRPr="00E00254">
        <w:rPr>
          <w:sz w:val="22"/>
        </w:rPr>
        <w:t>message to form)</w:t>
      </w:r>
    </w:p>
    <w:p w14:paraId="1A70E28F" w14:textId="77777777" w:rsidR="008B1000" w:rsidRDefault="008B1000" w:rsidP="00760ECF">
      <w:pPr>
        <w:rPr>
          <w:rFonts w:ascii="Courier New" w:hAnsi="Courier New" w:cs="Courier New"/>
        </w:rPr>
      </w:pPr>
    </w:p>
    <w:p w14:paraId="77B059B1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E0025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Design of Shape abstract class and the Draw abstract function</w:t>
      </w:r>
    </w:p>
    <w:p w14:paraId="436DE206" w14:textId="77777777" w:rsidR="008B1000" w:rsidRDefault="008B1000" w:rsidP="00760ECF">
      <w:pPr>
        <w:rPr>
          <w:rFonts w:ascii="Courier New" w:hAnsi="Courier New" w:cs="Courier New"/>
        </w:rPr>
      </w:pPr>
    </w:p>
    <w:p w14:paraId="12ECCAF4" w14:textId="440AA9C4" w:rsidR="005E051B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5E051B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E00254" w:rsidRPr="00E00254">
        <w:rPr>
          <w:sz w:val="22"/>
        </w:rPr>
        <w:t>Implementation of class for X's</w:t>
      </w:r>
      <w:r w:rsidR="005E051B">
        <w:rPr>
          <w:sz w:val="22"/>
        </w:rPr>
        <w:t xml:space="preserve"> and class for O</w:t>
      </w:r>
      <w:r w:rsidR="00175A60">
        <w:rPr>
          <w:sz w:val="22"/>
        </w:rPr>
        <w:t>'</w:t>
      </w:r>
      <w:r w:rsidR="005E051B">
        <w:rPr>
          <w:sz w:val="22"/>
        </w:rPr>
        <w:t>s</w:t>
      </w:r>
    </w:p>
    <w:p w14:paraId="681FAC0D" w14:textId="77777777" w:rsidR="00DF467F" w:rsidRPr="00DF467F" w:rsidRDefault="00DF467F" w:rsidP="008B1000">
      <w:pPr>
        <w:rPr>
          <w:rFonts w:ascii="Courier New" w:hAnsi="Courier New" w:cs="Courier New"/>
        </w:rPr>
      </w:pPr>
    </w:p>
    <w:p w14:paraId="0C873B6E" w14:textId="77777777" w:rsidR="005E051B" w:rsidRDefault="005E051B" w:rsidP="005E051B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How did your group ensure that your application was thoroughly tested?</w:t>
      </w:r>
    </w:p>
    <w:p w14:paraId="3AFFAACD" w14:textId="0757FC3E" w:rsidR="005E051B" w:rsidRDefault="009A626E" w:rsidP="005E051B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C9B2F9" wp14:editId="41AF90EF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4922520" cy="554990"/>
                <wp:effectExtent l="9525" t="5080" r="11430" b="1143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252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56E1B" w14:textId="2051CC97" w:rsidR="005E051B" w:rsidRPr="00DF467F" w:rsidRDefault="00DF467F" w:rsidP="005E051B">
                            <w:pPr>
                              <w:rPr>
                                <w:sz w:val="20"/>
                                <w:szCs w:val="32"/>
                              </w:rPr>
                            </w:pPr>
                            <w:r w:rsidRPr="00DF467F">
                              <w:rPr>
                                <w:sz w:val="20"/>
                                <w:szCs w:val="32"/>
                              </w:rPr>
                              <w:t xml:space="preserve">Playing many games of tic tac </w:t>
                            </w:r>
                            <w:r w:rsidR="0030065E" w:rsidRPr="00DF467F">
                              <w:rPr>
                                <w:sz w:val="20"/>
                                <w:szCs w:val="32"/>
                              </w:rPr>
                              <w:t>toe,</w:t>
                            </w:r>
                            <w:r w:rsidRPr="00DF467F">
                              <w:rPr>
                                <w:sz w:val="20"/>
                                <w:szCs w:val="32"/>
                              </w:rPr>
                              <w:t xml:space="preserve"> I test all ways to win a game for o’s and x’s. </w:t>
                            </w:r>
                            <w:r>
                              <w:rPr>
                                <w:sz w:val="20"/>
                                <w:szCs w:val="32"/>
                              </w:rPr>
                              <w:t>Testing</w:t>
                            </w:r>
                            <w:r w:rsidRPr="00DF467F">
                              <w:rPr>
                                <w:sz w:val="20"/>
                                <w:szCs w:val="32"/>
                              </w:rPr>
                              <w:t xml:space="preserve"> in line and diagonal </w:t>
                            </w:r>
                            <w:r>
                              <w:rPr>
                                <w:sz w:val="20"/>
                                <w:szCs w:val="32"/>
                              </w:rPr>
                              <w:t>to get games won and ending games in 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9B2F9" id="Rectangle 8" o:spid="_x0000_s1026" style="position:absolute;margin-left:1in;margin-top:3pt;width:387.6pt;height:4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">
                <v:textbox>
                  <w:txbxContent>
                    <w:p w14:paraId="2A856E1B" w14:textId="2051CC97" w:rsidR="005E051B" w:rsidRPr="00DF467F" w:rsidRDefault="00DF467F" w:rsidP="005E051B">
                      <w:pPr>
                        <w:rPr>
                          <w:sz w:val="20"/>
                          <w:szCs w:val="32"/>
                        </w:rPr>
                      </w:pPr>
                      <w:r w:rsidRPr="00DF467F">
                        <w:rPr>
                          <w:sz w:val="20"/>
                          <w:szCs w:val="32"/>
                        </w:rPr>
                        <w:t xml:space="preserve">Playing many games of tic tac </w:t>
                      </w:r>
                      <w:r w:rsidR="0030065E" w:rsidRPr="00DF467F">
                        <w:rPr>
                          <w:sz w:val="20"/>
                          <w:szCs w:val="32"/>
                        </w:rPr>
                        <w:t>toe,</w:t>
                      </w:r>
                      <w:r w:rsidRPr="00DF467F">
                        <w:rPr>
                          <w:sz w:val="20"/>
                          <w:szCs w:val="32"/>
                        </w:rPr>
                        <w:t xml:space="preserve"> I test all ways to win a game for o’s and x’s. </w:t>
                      </w:r>
                      <w:r>
                        <w:rPr>
                          <w:sz w:val="20"/>
                          <w:szCs w:val="32"/>
                        </w:rPr>
                        <w:t>Testing</w:t>
                      </w:r>
                      <w:r w:rsidRPr="00DF467F">
                        <w:rPr>
                          <w:sz w:val="20"/>
                          <w:szCs w:val="32"/>
                        </w:rPr>
                        <w:t xml:space="preserve"> in line and diagonal </w:t>
                      </w:r>
                      <w:r>
                        <w:rPr>
                          <w:sz w:val="20"/>
                          <w:szCs w:val="32"/>
                        </w:rPr>
                        <w:t>to get games won and ending games in ties.</w:t>
                      </w:r>
                    </w:p>
                  </w:txbxContent>
                </v:textbox>
              </v:rect>
            </w:pict>
          </mc:Fallback>
        </mc:AlternateContent>
      </w:r>
    </w:p>
    <w:p w14:paraId="7D484B04" w14:textId="02721464" w:rsidR="005E051B" w:rsidRDefault="005E051B" w:rsidP="005E051B">
      <w:pPr>
        <w:rPr>
          <w:rFonts w:ascii="Courier New" w:hAnsi="Courier New" w:cs="Courier New"/>
        </w:rPr>
      </w:pPr>
    </w:p>
    <w:p w14:paraId="5972E2C5" w14:textId="7BE17CA1" w:rsidR="005E051B" w:rsidRDefault="005E051B" w:rsidP="005E051B">
      <w:pPr>
        <w:rPr>
          <w:rFonts w:ascii="Courier New" w:hAnsi="Courier New" w:cs="Courier New"/>
        </w:rPr>
      </w:pPr>
    </w:p>
    <w:p w14:paraId="14771936" w14:textId="77777777" w:rsidR="0030065E" w:rsidRPr="009F5D82" w:rsidRDefault="0030065E" w:rsidP="005E051B">
      <w:pPr>
        <w:rPr>
          <w:rFonts w:ascii="Courier New" w:hAnsi="Courier New" w:cs="Courier New"/>
        </w:rPr>
      </w:pPr>
    </w:p>
    <w:p w14:paraId="6F7447C2" w14:textId="77777777" w:rsidR="005E051B" w:rsidRDefault="005E051B" w:rsidP="005E051B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Individually reflect on this assignment (your code, your interaction, etc.)</w:t>
      </w:r>
    </w:p>
    <w:p w14:paraId="5AF1D609" w14:textId="77777777" w:rsidR="005E051B" w:rsidRPr="009F5D82" w:rsidRDefault="005E051B" w:rsidP="005E051B">
      <w:pPr>
        <w:rPr>
          <w:rFonts w:ascii="Courier New" w:hAnsi="Courier New" w:cs="Courier New"/>
        </w:rPr>
      </w:pPr>
      <w:r>
        <w:rPr>
          <w:sz w:val="22"/>
        </w:rPr>
        <w:tab/>
      </w:r>
      <w:r>
        <w:rPr>
          <w:sz w:val="22"/>
        </w:rPr>
        <w:tab/>
        <w:t xml:space="preserve">What can you do better next time? </w:t>
      </w:r>
    </w:p>
    <w:p w14:paraId="0AACFB27" w14:textId="715F0E37" w:rsidR="005E051B" w:rsidRDefault="009A626E" w:rsidP="005E051B">
      <w:pPr>
        <w:rPr>
          <w:rFonts w:ascii="Courier New" w:hAnsi="Courier New" w:cs="Courier New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E3C83B" wp14:editId="0506CFD0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4922520" cy="1423670"/>
                <wp:effectExtent l="9525" t="6350" r="11430" b="825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2520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5070" w14:textId="38CD2F48" w:rsidR="005E051B" w:rsidRPr="00DF467F" w:rsidRDefault="00DF467F" w:rsidP="005E051B">
                            <w:pPr>
                              <w:rPr>
                                <w:sz w:val="20"/>
                                <w:szCs w:val="32"/>
                              </w:rPr>
                            </w:pPr>
                            <w:r w:rsidRPr="00DF467F">
                              <w:rPr>
                                <w:sz w:val="20"/>
                                <w:szCs w:val="32"/>
                              </w:rPr>
                              <w:t>Writing this program started out slow due to the many moving parts of the program. When starting it took a while to get a working board. I chose to use a panel that I could evenly separate into sections with Rectangle calls and assign them in a grid form</w:t>
                            </w:r>
                            <w:r>
                              <w:rPr>
                                <w:sz w:val="20"/>
                                <w:szCs w:val="32"/>
                              </w:rPr>
                              <w:t xml:space="preserve">. Creating the Shape class was a big step that took a lot of my time, I had a difficult time with getting the graphics to show in the correct location and </w:t>
                            </w:r>
                            <w:r w:rsidR="0030065E">
                              <w:rPr>
                                <w:sz w:val="20"/>
                                <w:szCs w:val="32"/>
                              </w:rPr>
                              <w:t xml:space="preserve">connecting them with the coordinates class. I believe that I got the program done at a good pace and after getting over a few spots I got stuck on I worked through them pretty well. Something better I could do would be to possibly ask more questions when I get stuck, so </w:t>
                            </w:r>
                            <w:r w:rsidR="00D74801">
                              <w:rPr>
                                <w:sz w:val="20"/>
                                <w:szCs w:val="32"/>
                              </w:rPr>
                              <w:t>I am</w:t>
                            </w:r>
                            <w:r w:rsidR="0030065E">
                              <w:rPr>
                                <w:sz w:val="20"/>
                                <w:szCs w:val="32"/>
                              </w:rPr>
                              <w:t xml:space="preserve"> not stuck for as long at those difficult parts.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3C83B" id="Rectangle 9" o:spid="_x0000_s1027" style="position:absolute;margin-left:1in;margin-top:4.9pt;width:387.6pt;height:112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">
                <v:textbox>
                  <w:txbxContent>
                    <w:p w14:paraId="65215070" w14:textId="38CD2F48" w:rsidR="005E051B" w:rsidRPr="00DF467F" w:rsidRDefault="00DF467F" w:rsidP="005E051B">
                      <w:pPr>
                        <w:rPr>
                          <w:sz w:val="20"/>
                          <w:szCs w:val="32"/>
                        </w:rPr>
                      </w:pPr>
                      <w:r w:rsidRPr="00DF467F">
                        <w:rPr>
                          <w:sz w:val="20"/>
                          <w:szCs w:val="32"/>
                        </w:rPr>
                        <w:t>Writing this program started out slow due to the many moving parts of the program. When starting it took a while to get a working board. I chose to use a panel that I could evenly separate into sections with Rectangle calls and assign them in a grid form</w:t>
                      </w:r>
                      <w:r>
                        <w:rPr>
                          <w:sz w:val="20"/>
                          <w:szCs w:val="32"/>
                        </w:rPr>
                        <w:t xml:space="preserve">. Creating the Shape class was a big step that took a lot of my time, I had a difficult time with getting the graphics to show in the correct location and </w:t>
                      </w:r>
                      <w:r w:rsidR="0030065E">
                        <w:rPr>
                          <w:sz w:val="20"/>
                          <w:szCs w:val="32"/>
                        </w:rPr>
                        <w:t xml:space="preserve">connecting them with the coordinates class. I believe that I got the program done at a good pace and after getting over a few spots I got stuck on I worked through them pretty well. Something better I could do would be to possibly ask more questions when I get stuck, so </w:t>
                      </w:r>
                      <w:r w:rsidR="00D74801">
                        <w:rPr>
                          <w:sz w:val="20"/>
                          <w:szCs w:val="32"/>
                        </w:rPr>
                        <w:t>I am</w:t>
                      </w:r>
                      <w:r w:rsidR="0030065E">
                        <w:rPr>
                          <w:sz w:val="20"/>
                          <w:szCs w:val="32"/>
                        </w:rPr>
                        <w:t xml:space="preserve"> not stuck for as long at those difficult parts.</w:t>
                      </w:r>
                    </w:p>
                  </w:txbxContent>
                </v:textbox>
              </v:rect>
            </w:pict>
          </mc:Fallback>
        </mc:AlternateContent>
      </w:r>
    </w:p>
    <w:p w14:paraId="292BBF84" w14:textId="77777777" w:rsidR="005E051B" w:rsidRDefault="005E051B" w:rsidP="005E051B">
      <w:pPr>
        <w:rPr>
          <w:rFonts w:ascii="Courier New" w:hAnsi="Courier New" w:cs="Courier New"/>
        </w:rPr>
      </w:pPr>
    </w:p>
    <w:p w14:paraId="0E5EF536" w14:textId="77777777" w:rsidR="005E051B" w:rsidRPr="006D14CC" w:rsidRDefault="005E051B" w:rsidP="005E051B">
      <w:pPr>
        <w:rPr>
          <w:rFonts w:ascii="Courier New" w:hAnsi="Courier New" w:cs="Courier New"/>
        </w:rPr>
      </w:pPr>
    </w:p>
    <w:p w14:paraId="2AB0227B" w14:textId="42A55D28" w:rsidR="006D14CC" w:rsidRDefault="006D14CC" w:rsidP="00760ECF">
      <w:pPr>
        <w:rPr>
          <w:rFonts w:ascii="Courier New" w:hAnsi="Courier New" w:cs="Courier New"/>
        </w:rPr>
      </w:pPr>
    </w:p>
    <w:p w14:paraId="5CF391DC" w14:textId="11440D97" w:rsidR="00DF467F" w:rsidRDefault="00DF467F" w:rsidP="00760ECF">
      <w:pPr>
        <w:rPr>
          <w:rFonts w:ascii="Courier New" w:hAnsi="Courier New" w:cs="Courier New"/>
        </w:rPr>
      </w:pPr>
    </w:p>
    <w:p w14:paraId="7ACA14BF" w14:textId="77777777" w:rsidR="0030065E" w:rsidRDefault="0030065E" w:rsidP="00760ECF">
      <w:pPr>
        <w:rPr>
          <w:rFonts w:ascii="Courier New" w:hAnsi="Courier New" w:cs="Courier New"/>
        </w:rPr>
      </w:pPr>
    </w:p>
    <w:p w14:paraId="4532C419" w14:textId="4799C07C" w:rsidR="00DF467F" w:rsidRDefault="00DF467F" w:rsidP="00760ECF">
      <w:pPr>
        <w:rPr>
          <w:rFonts w:ascii="Courier New" w:hAnsi="Courier New" w:cs="Courier New"/>
        </w:rPr>
      </w:pPr>
    </w:p>
    <w:p w14:paraId="707A20DF" w14:textId="184C0453" w:rsidR="00DF467F" w:rsidRDefault="00DF467F" w:rsidP="00760ECF">
      <w:pPr>
        <w:rPr>
          <w:rFonts w:ascii="Courier New" w:hAnsi="Courier New" w:cs="Courier New"/>
        </w:rPr>
      </w:pPr>
    </w:p>
    <w:p w14:paraId="374E9AA0" w14:textId="77777777" w:rsidR="00DF467F" w:rsidRDefault="00DF467F" w:rsidP="00760ECF">
      <w:pPr>
        <w:rPr>
          <w:rFonts w:ascii="Courier New" w:hAnsi="Courier New" w:cs="Courier New"/>
        </w:rPr>
      </w:pPr>
    </w:p>
    <w:p w14:paraId="273A7A62" w14:textId="5989E24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E00254">
        <w:rPr>
          <w:rFonts w:ascii="Courier New" w:hAnsi="Courier New" w:cs="Courier New"/>
        </w:rPr>
        <w:t>/2</w:t>
      </w:r>
      <w:r w:rsidR="008B1000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sectPr w:rsidR="006D14CC" w:rsidRPr="006D14CC" w:rsidSect="005E05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126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77E2E" w14:textId="77777777" w:rsidR="0052623E" w:rsidRDefault="0052623E">
      <w:r>
        <w:separator/>
      </w:r>
    </w:p>
  </w:endnote>
  <w:endnote w:type="continuationSeparator" w:id="0">
    <w:p w14:paraId="16F835B2" w14:textId="77777777" w:rsidR="0052623E" w:rsidRDefault="0052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BE9B7" w14:textId="77777777" w:rsidR="00550AD8" w:rsidRDefault="00550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B1D20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0FCFE" w14:textId="77777777" w:rsidR="00550AD8" w:rsidRDefault="00550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410F9" w14:textId="77777777" w:rsidR="0052623E" w:rsidRDefault="0052623E">
      <w:r>
        <w:separator/>
      </w:r>
    </w:p>
  </w:footnote>
  <w:footnote w:type="continuationSeparator" w:id="0">
    <w:p w14:paraId="55831AE2" w14:textId="77777777" w:rsidR="0052623E" w:rsidRDefault="00526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1E2C9" w14:textId="77777777" w:rsidR="0069150D" w:rsidRDefault="0052623E">
    <w:pPr>
      <w:pStyle w:val="Header"/>
    </w:pPr>
    <w:r>
      <w:rPr>
        <w:noProof/>
      </w:rPr>
      <w:pict w14:anchorId="2430D9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5322797" o:spid="_x0000_s2050" type="#_x0000_t136" style="position:absolute;margin-left:0;margin-top:0;width:588.4pt;height:84.0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8982" w14:textId="77777777" w:rsidR="009F5D82" w:rsidRDefault="0052623E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0113D8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5322798" o:spid="_x0000_s2051" type="#_x0000_t136" style="position:absolute;margin-left:0;margin-top:0;width:588.4pt;height:84.0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4"/>
          <w10:wrap anchorx="margin" anchory="margin"/>
        </v:shape>
      </w:pict>
    </w:r>
    <w:r w:rsidR="00E00254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0EDDC" w14:textId="77777777" w:rsidR="0069150D" w:rsidRDefault="0052623E">
    <w:pPr>
      <w:pStyle w:val="Header"/>
    </w:pPr>
    <w:r>
      <w:rPr>
        <w:noProof/>
      </w:rPr>
      <w:pict w14:anchorId="716EA6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5322796" o:spid="_x0000_s2049" type="#_x0000_t136" style="position:absolute;margin-left:0;margin-top:0;width:588.4pt;height:84.0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NLM0NbUwNDE0tzBU0lEKTi0uzszPAykwqwUAOc3fWCwAAAA="/>
  </w:docVars>
  <w:rsids>
    <w:rsidRoot w:val="00825C3A"/>
    <w:rsid w:val="00070569"/>
    <w:rsid w:val="000919FB"/>
    <w:rsid w:val="00175A60"/>
    <w:rsid w:val="002A72C9"/>
    <w:rsid w:val="0030065E"/>
    <w:rsid w:val="003971E9"/>
    <w:rsid w:val="004E56C6"/>
    <w:rsid w:val="005006A1"/>
    <w:rsid w:val="00511164"/>
    <w:rsid w:val="0052623E"/>
    <w:rsid w:val="00550AD8"/>
    <w:rsid w:val="00563DE7"/>
    <w:rsid w:val="00570ECB"/>
    <w:rsid w:val="00583ABA"/>
    <w:rsid w:val="005C673E"/>
    <w:rsid w:val="005E051B"/>
    <w:rsid w:val="0062087A"/>
    <w:rsid w:val="00633D52"/>
    <w:rsid w:val="0069150D"/>
    <w:rsid w:val="006B26BB"/>
    <w:rsid w:val="006D14CC"/>
    <w:rsid w:val="006E1877"/>
    <w:rsid w:val="007406F5"/>
    <w:rsid w:val="00760ECF"/>
    <w:rsid w:val="007F3014"/>
    <w:rsid w:val="00825C3A"/>
    <w:rsid w:val="0088764D"/>
    <w:rsid w:val="00890291"/>
    <w:rsid w:val="008B1000"/>
    <w:rsid w:val="00963E52"/>
    <w:rsid w:val="00984E34"/>
    <w:rsid w:val="009A626E"/>
    <w:rsid w:val="009C5590"/>
    <w:rsid w:val="009E20E8"/>
    <w:rsid w:val="009F5D82"/>
    <w:rsid w:val="00AB2D3C"/>
    <w:rsid w:val="00B12EBC"/>
    <w:rsid w:val="00B31E6D"/>
    <w:rsid w:val="00B340DC"/>
    <w:rsid w:val="00BC5130"/>
    <w:rsid w:val="00C01395"/>
    <w:rsid w:val="00C06F4B"/>
    <w:rsid w:val="00C86BB5"/>
    <w:rsid w:val="00CC6B23"/>
    <w:rsid w:val="00D664DB"/>
    <w:rsid w:val="00D74801"/>
    <w:rsid w:val="00D929EE"/>
    <w:rsid w:val="00DC4650"/>
    <w:rsid w:val="00DF467F"/>
    <w:rsid w:val="00E00254"/>
    <w:rsid w:val="00ED6658"/>
    <w:rsid w:val="00F040CD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FABE2FF"/>
  <w15:docId w15:val="{7F256347-4849-45DC-9047-2132C237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Reagan Sanders</cp:lastModifiedBy>
  <cp:revision>3</cp:revision>
  <cp:lastPrinted>2017-03-14T19:59:00Z</cp:lastPrinted>
  <dcterms:created xsi:type="dcterms:W3CDTF">2021-03-28T02:41:00Z</dcterms:created>
  <dcterms:modified xsi:type="dcterms:W3CDTF">2021-03-28T02:43:00Z</dcterms:modified>
</cp:coreProperties>
</file>